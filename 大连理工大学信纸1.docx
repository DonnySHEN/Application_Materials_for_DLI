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CC9A" w14:textId="18F4DD02" w:rsidR="00995D99" w:rsidRDefault="00995D99"/>
    <w:p w14:paraId="439EF28F" w14:textId="169A7B44" w:rsidR="00995D99" w:rsidRDefault="00995D99"/>
    <w:p w14:paraId="43CC1DC8" w14:textId="04CF60E2" w:rsidR="00995D99" w:rsidRDefault="00995D99"/>
    <w:p w14:paraId="089F6697" w14:textId="61B5FAC1" w:rsidR="00995D99" w:rsidRDefault="00995D99"/>
    <w:p w14:paraId="662F55AB" w14:textId="7D787DFE" w:rsidR="00995D99" w:rsidRDefault="00995D99"/>
    <w:p w14:paraId="40F65E68" w14:textId="6DF74588" w:rsidR="00995D99" w:rsidRDefault="00995D99"/>
    <w:p w14:paraId="46909B17" w14:textId="50C49A69" w:rsidR="00995D99" w:rsidRDefault="00995D99"/>
    <w:p w14:paraId="349A9CFE" w14:textId="20CB6B56" w:rsidR="00995D99" w:rsidRDefault="00995D99"/>
    <w:p w14:paraId="2A859BBC" w14:textId="5E978094" w:rsidR="002C7C8F" w:rsidRDefault="002C7C8F"/>
    <w:sectPr w:rsidR="002C7C8F" w:rsidSect="004D51EC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8793F" w14:textId="77777777" w:rsidR="00665EF2" w:rsidRDefault="00665EF2" w:rsidP="009F7046">
      <w:r>
        <w:separator/>
      </w:r>
    </w:p>
  </w:endnote>
  <w:endnote w:type="continuationSeparator" w:id="0">
    <w:p w14:paraId="685067B2" w14:textId="77777777" w:rsidR="00665EF2" w:rsidRDefault="00665EF2" w:rsidP="009F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7C6C1" w14:textId="77777777" w:rsidR="00665EF2" w:rsidRDefault="00665EF2" w:rsidP="009F7046">
      <w:r>
        <w:separator/>
      </w:r>
    </w:p>
  </w:footnote>
  <w:footnote w:type="continuationSeparator" w:id="0">
    <w:p w14:paraId="009801A1" w14:textId="77777777" w:rsidR="00665EF2" w:rsidRDefault="00665EF2" w:rsidP="009F7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3082" w14:textId="7AEC2B97" w:rsidR="009F7046" w:rsidRDefault="009F7046">
    <w:pPr>
      <w:pStyle w:val="a3"/>
    </w:pPr>
    <w:r>
      <w:rPr>
        <w:noProof/>
      </w:rPr>
      <w:drawing>
        <wp:anchor distT="0" distB="0" distL="114300" distR="114300" simplePos="0" relativeHeight="251665408" behindDoc="1" locked="0" layoutInCell="1" allowOverlap="1" wp14:anchorId="51512A7A" wp14:editId="3D66D93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690388" cy="2670048"/>
          <wp:effectExtent l="0" t="0" r="2540" b="0"/>
          <wp:wrapNone/>
          <wp:docPr id="209414022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3865109" name="图片 1723865109"/>
                  <pic:cNvPicPr/>
                </pic:nvPicPr>
                <pic:blipFill rotWithShape="1">
                  <a:blip r:embed="rId1">
                    <a:alphaModFix amt="10000"/>
                  </a:blip>
                  <a:srcRect r="72685"/>
                  <a:stretch/>
                </pic:blipFill>
                <pic:spPr bwMode="auto">
                  <a:xfrm>
                    <a:off x="0" y="0"/>
                    <a:ext cx="2690388" cy="26700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4418F">
      <w:rPr>
        <w:noProof/>
        <w:color w:val="1173B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3EEC79B" wp14:editId="40EB900D">
              <wp:simplePos x="0" y="0"/>
              <wp:positionH relativeFrom="margin">
                <wp:align>center</wp:align>
              </wp:positionH>
              <wp:positionV relativeFrom="page">
                <wp:posOffset>1584528</wp:posOffset>
              </wp:positionV>
              <wp:extent cx="6710909" cy="0"/>
              <wp:effectExtent l="0" t="12700" r="33020" b="25400"/>
              <wp:wrapNone/>
              <wp:docPr id="2028884652" name="直线连接符 20288846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0909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B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1DE745" id="直线连接符 202888465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124.75pt" to="528.4pt,12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" strokecolor="#0070b7" strokeweight="2.5pt">
              <v:stroke joinstyle="miter"/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497E72" wp14:editId="589B969B">
              <wp:simplePos x="0" y="0"/>
              <wp:positionH relativeFrom="column">
                <wp:posOffset>4220870</wp:posOffset>
              </wp:positionH>
              <wp:positionV relativeFrom="page">
                <wp:posOffset>576961</wp:posOffset>
              </wp:positionV>
              <wp:extent cx="2604770" cy="925195"/>
              <wp:effectExtent l="0" t="0" r="0" b="0"/>
              <wp:wrapNone/>
              <wp:docPr id="1334748670" name="文本框 13347486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04770" cy="925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39986D9" w14:textId="77777777" w:rsidR="009F7046" w:rsidRPr="004D51EC" w:rsidRDefault="009F7046" w:rsidP="009F7046">
                          <w:pPr>
                            <w:spacing w:line="320" w:lineRule="exact"/>
                            <w:rPr>
                              <w:rFonts w:ascii="黑体" w:eastAsia="黑体" w:hAnsi="黑体"/>
                              <w:b/>
                              <w:bCs/>
                              <w:color w:val="0070B7"/>
                              <w:sz w:val="18"/>
                              <w:szCs w:val="18"/>
                            </w:rPr>
                          </w:pPr>
                          <w:r w:rsidRPr="004D51EC">
                            <w:rPr>
                              <w:rFonts w:ascii="黑体" w:eastAsia="黑体" w:hAnsi="黑体"/>
                              <w:b/>
                              <w:bCs/>
                              <w:color w:val="0070B7"/>
                              <w:sz w:val="18"/>
                              <w:szCs w:val="18"/>
                            </w:rPr>
                            <w:t>地址：辽宁省大连市甘井子区凌工路2号</w:t>
                          </w:r>
                        </w:p>
                        <w:p w14:paraId="33D6ED47" w14:textId="77777777" w:rsidR="009F7046" w:rsidRPr="004D51EC" w:rsidRDefault="009F7046" w:rsidP="009F7046">
                          <w:pPr>
                            <w:spacing w:line="320" w:lineRule="exact"/>
                            <w:rPr>
                              <w:rFonts w:ascii="黑体" w:eastAsia="黑体" w:hAnsi="黑体"/>
                              <w:b/>
                              <w:bCs/>
                              <w:color w:val="0070B7"/>
                              <w:sz w:val="18"/>
                              <w:szCs w:val="18"/>
                            </w:rPr>
                          </w:pPr>
                          <w:r w:rsidRPr="004D51EC">
                            <w:rPr>
                              <w:rFonts w:ascii="黑体" w:eastAsia="黑体" w:hAnsi="黑体" w:hint="eastAsia"/>
                              <w:b/>
                              <w:bCs/>
                              <w:color w:val="0070B7"/>
                              <w:sz w:val="18"/>
                              <w:szCs w:val="18"/>
                            </w:rPr>
                            <w:t>邮编</w:t>
                          </w:r>
                          <w:r w:rsidRPr="004D51EC">
                            <w:rPr>
                              <w:rFonts w:ascii="黑体" w:eastAsia="黑体" w:hAnsi="黑体"/>
                              <w:b/>
                              <w:bCs/>
                              <w:color w:val="0070B7"/>
                              <w:sz w:val="18"/>
                              <w:szCs w:val="18"/>
                            </w:rPr>
                            <w:t>：116024</w:t>
                          </w:r>
                        </w:p>
                        <w:p w14:paraId="57598A58" w14:textId="77777777" w:rsidR="009F7046" w:rsidRPr="004D51EC" w:rsidRDefault="009F7046" w:rsidP="009F7046">
                          <w:pPr>
                            <w:spacing w:line="320" w:lineRule="exact"/>
                            <w:rPr>
                              <w:rFonts w:ascii="黑体" w:eastAsia="黑体" w:hAnsi="黑体"/>
                              <w:b/>
                              <w:bCs/>
                              <w:color w:val="0070B7"/>
                              <w:sz w:val="18"/>
                              <w:szCs w:val="18"/>
                            </w:rPr>
                          </w:pPr>
                          <w:r w:rsidRPr="004D51EC">
                            <w:rPr>
                              <w:rFonts w:ascii="黑体" w:eastAsia="黑体" w:hAnsi="黑体"/>
                              <w:b/>
                              <w:bCs/>
                              <w:color w:val="0070B7"/>
                              <w:sz w:val="18"/>
                              <w:szCs w:val="18"/>
                            </w:rPr>
                            <w:t>电话：0411-84708320</w:t>
                          </w:r>
                        </w:p>
                        <w:p w14:paraId="211D2BBC" w14:textId="77777777" w:rsidR="009F7046" w:rsidRPr="004D51EC" w:rsidRDefault="009F7046" w:rsidP="009F7046">
                          <w:pPr>
                            <w:spacing w:line="320" w:lineRule="exact"/>
                            <w:rPr>
                              <w:rFonts w:ascii="黑体" w:eastAsia="黑体" w:hAnsi="黑体"/>
                              <w:b/>
                              <w:bCs/>
                              <w:color w:val="0070B7"/>
                              <w:sz w:val="18"/>
                              <w:szCs w:val="18"/>
                            </w:rPr>
                          </w:pPr>
                          <w:r w:rsidRPr="004D51EC">
                            <w:rPr>
                              <w:rFonts w:ascii="黑体" w:eastAsia="黑体" w:hAnsi="黑体"/>
                              <w:b/>
                              <w:bCs/>
                              <w:color w:val="0070B7"/>
                              <w:sz w:val="18"/>
                              <w:szCs w:val="18"/>
                            </w:rPr>
                            <w:t>网址：www.dlut.edu.cn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497E72" id="_x0000_t202" coordsize="21600,21600" o:spt="202" path="m,l,21600r21600,l21600,xe">
              <v:stroke joinstyle="miter"/>
              <v:path gradientshapeok="t" o:connecttype="rect"/>
            </v:shapetype>
            <v:shape id="文本框 1334748670" o:spid="_x0000_s1026" type="#_x0000_t202" style="position:absolute;left:0;text-align:left;margin-left:332.35pt;margin-top:45.45pt;width:205.1pt;height:7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" filled="f" stroked="f" strokeweight=".5pt">
              <v:textbox>
                <w:txbxContent>
                  <w:p w14:paraId="039986D9" w14:textId="77777777" w:rsidR="009F7046" w:rsidRPr="004D51EC" w:rsidRDefault="009F7046" w:rsidP="009F7046">
                    <w:pPr>
                      <w:spacing w:line="320" w:lineRule="exact"/>
                      <w:rPr>
                        <w:rFonts w:ascii="黑体" w:eastAsia="黑体" w:hAnsi="黑体"/>
                        <w:b/>
                        <w:bCs/>
                        <w:color w:val="0070B7"/>
                        <w:sz w:val="18"/>
                        <w:szCs w:val="18"/>
                      </w:rPr>
                    </w:pPr>
                    <w:r w:rsidRPr="004D51EC">
                      <w:rPr>
                        <w:rFonts w:ascii="黑体" w:eastAsia="黑体" w:hAnsi="黑体"/>
                        <w:b/>
                        <w:bCs/>
                        <w:color w:val="0070B7"/>
                        <w:sz w:val="18"/>
                        <w:szCs w:val="18"/>
                      </w:rPr>
                      <w:t>地址：辽宁省大连市甘井子区凌工路2号</w:t>
                    </w:r>
                  </w:p>
                  <w:p w14:paraId="33D6ED47" w14:textId="77777777" w:rsidR="009F7046" w:rsidRPr="004D51EC" w:rsidRDefault="009F7046" w:rsidP="009F7046">
                    <w:pPr>
                      <w:spacing w:line="320" w:lineRule="exact"/>
                      <w:rPr>
                        <w:rFonts w:ascii="黑体" w:eastAsia="黑体" w:hAnsi="黑体"/>
                        <w:b/>
                        <w:bCs/>
                        <w:color w:val="0070B7"/>
                        <w:sz w:val="18"/>
                        <w:szCs w:val="18"/>
                      </w:rPr>
                    </w:pPr>
                    <w:r w:rsidRPr="004D51EC">
                      <w:rPr>
                        <w:rFonts w:ascii="黑体" w:eastAsia="黑体" w:hAnsi="黑体" w:hint="eastAsia"/>
                        <w:b/>
                        <w:bCs/>
                        <w:color w:val="0070B7"/>
                        <w:sz w:val="18"/>
                        <w:szCs w:val="18"/>
                      </w:rPr>
                      <w:t>邮编</w:t>
                    </w:r>
                    <w:r w:rsidRPr="004D51EC">
                      <w:rPr>
                        <w:rFonts w:ascii="黑体" w:eastAsia="黑体" w:hAnsi="黑体"/>
                        <w:b/>
                        <w:bCs/>
                        <w:color w:val="0070B7"/>
                        <w:sz w:val="18"/>
                        <w:szCs w:val="18"/>
                      </w:rPr>
                      <w:t>：116024</w:t>
                    </w:r>
                  </w:p>
                  <w:p w14:paraId="57598A58" w14:textId="77777777" w:rsidR="009F7046" w:rsidRPr="004D51EC" w:rsidRDefault="009F7046" w:rsidP="009F7046">
                    <w:pPr>
                      <w:spacing w:line="320" w:lineRule="exact"/>
                      <w:rPr>
                        <w:rFonts w:ascii="黑体" w:eastAsia="黑体" w:hAnsi="黑体"/>
                        <w:b/>
                        <w:bCs/>
                        <w:color w:val="0070B7"/>
                        <w:sz w:val="18"/>
                        <w:szCs w:val="18"/>
                      </w:rPr>
                    </w:pPr>
                    <w:r w:rsidRPr="004D51EC">
                      <w:rPr>
                        <w:rFonts w:ascii="黑体" w:eastAsia="黑体" w:hAnsi="黑体"/>
                        <w:b/>
                        <w:bCs/>
                        <w:color w:val="0070B7"/>
                        <w:sz w:val="18"/>
                        <w:szCs w:val="18"/>
                      </w:rPr>
                      <w:t>电话：0411-84708320</w:t>
                    </w:r>
                  </w:p>
                  <w:p w14:paraId="211D2BBC" w14:textId="77777777" w:rsidR="009F7046" w:rsidRPr="004D51EC" w:rsidRDefault="009F7046" w:rsidP="009F7046">
                    <w:pPr>
                      <w:spacing w:line="320" w:lineRule="exact"/>
                      <w:rPr>
                        <w:rFonts w:ascii="黑体" w:eastAsia="黑体" w:hAnsi="黑体"/>
                        <w:b/>
                        <w:bCs/>
                        <w:color w:val="0070B7"/>
                        <w:sz w:val="18"/>
                        <w:szCs w:val="18"/>
                      </w:rPr>
                    </w:pPr>
                    <w:r w:rsidRPr="004D51EC">
                      <w:rPr>
                        <w:rFonts w:ascii="黑体" w:eastAsia="黑体" w:hAnsi="黑体"/>
                        <w:b/>
                        <w:bCs/>
                        <w:color w:val="0070B7"/>
                        <w:sz w:val="18"/>
                        <w:szCs w:val="18"/>
                      </w:rPr>
                      <w:t>网址：www.dlut.edu.cn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0A8D289F" wp14:editId="6B70E7E2">
          <wp:simplePos x="0" y="0"/>
          <wp:positionH relativeFrom="column">
            <wp:posOffset>-275751</wp:posOffset>
          </wp:positionH>
          <wp:positionV relativeFrom="page">
            <wp:posOffset>613537</wp:posOffset>
          </wp:positionV>
          <wp:extent cx="3152851" cy="854699"/>
          <wp:effectExtent l="0" t="0" r="0" b="0"/>
          <wp:wrapNone/>
          <wp:docPr id="84975353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3865109" name="图片 172386510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52851" cy="8546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9F"/>
    <w:rsid w:val="0014418F"/>
    <w:rsid w:val="001C032C"/>
    <w:rsid w:val="00256569"/>
    <w:rsid w:val="002C7C8F"/>
    <w:rsid w:val="00323EBD"/>
    <w:rsid w:val="004D51EC"/>
    <w:rsid w:val="00665EF2"/>
    <w:rsid w:val="00995D99"/>
    <w:rsid w:val="009F7046"/>
    <w:rsid w:val="00AE668E"/>
    <w:rsid w:val="00C776C8"/>
    <w:rsid w:val="00D850DF"/>
    <w:rsid w:val="00DB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C30C9E"/>
  <w14:defaultImageDpi w14:val="32767"/>
  <w15:chartTrackingRefBased/>
  <w15:docId w15:val="{732CE74D-0EEB-4045-8143-8968C84A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4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hang/Desktop/iUniversity%20&#20449;&#32440;&#30005;&#23376;&#29256;/&#27169;&#26495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模板1.dotx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hag che</cp:lastModifiedBy>
  <cp:revision>2</cp:revision>
  <cp:lastPrinted>2024-05-29T05:53:00Z</cp:lastPrinted>
  <dcterms:created xsi:type="dcterms:W3CDTF">2024-05-29T05:53:00Z</dcterms:created>
  <dcterms:modified xsi:type="dcterms:W3CDTF">2024-05-29T05:53:00Z</dcterms:modified>
</cp:coreProperties>
</file>