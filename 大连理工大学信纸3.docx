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95E0A" w14:textId="77777777" w:rsidR="00981A01" w:rsidRDefault="00981A01" w:rsidP="00981A01">
      <w:pPr>
        <w:rPr>
          <w:rFonts w:ascii="Times New Roman" w:hAnsi="Times New Roman" w:cs="Times New Roman"/>
          <w:b/>
          <w:sz w:val="24"/>
          <w:szCs w:val="24"/>
        </w:rPr>
      </w:pPr>
    </w:p>
    <w:p w14:paraId="4B808200" w14:textId="77777777" w:rsidR="00981A01" w:rsidRDefault="00981A01" w:rsidP="00981A01">
      <w:pPr>
        <w:rPr>
          <w:rFonts w:ascii="Times New Roman" w:hAnsi="Times New Roman" w:cs="Times New Roman"/>
          <w:b/>
          <w:sz w:val="24"/>
          <w:szCs w:val="24"/>
        </w:rPr>
      </w:pPr>
    </w:p>
    <w:p w14:paraId="35B6A7A9" w14:textId="77777777" w:rsidR="00981A01" w:rsidRDefault="00981A01" w:rsidP="00981A01">
      <w:pPr>
        <w:rPr>
          <w:rFonts w:ascii="Times New Roman" w:hAnsi="Times New Roman" w:cs="Times New Roman"/>
          <w:b/>
          <w:sz w:val="24"/>
          <w:szCs w:val="24"/>
        </w:rPr>
      </w:pPr>
    </w:p>
    <w:p w14:paraId="3362E2EB" w14:textId="77777777" w:rsidR="00981A01" w:rsidRDefault="00981A01" w:rsidP="00981A01">
      <w:pPr>
        <w:rPr>
          <w:rFonts w:ascii="Times New Roman" w:hAnsi="Times New Roman" w:cs="Times New Roman"/>
          <w:b/>
          <w:sz w:val="24"/>
          <w:szCs w:val="24"/>
        </w:rPr>
      </w:pPr>
    </w:p>
    <w:p w14:paraId="40454AC2" w14:textId="4E6398FA" w:rsidR="00981A01" w:rsidRPr="00981A01" w:rsidRDefault="00981A01" w:rsidP="00981A01">
      <w:pPr>
        <w:jc w:val="center"/>
        <w:rPr>
          <w:rFonts w:ascii="Times New Roman" w:hAnsi="Times New Roman" w:cs="Times New Roman"/>
          <w:b/>
          <w:sz w:val="30"/>
          <w:szCs w:val="30"/>
        </w:rPr>
      </w:pPr>
      <w:r w:rsidRPr="00981A01">
        <w:rPr>
          <w:rFonts w:ascii="Times New Roman" w:hAnsi="Times New Roman" w:cs="Times New Roman" w:hint="eastAsia"/>
          <w:b/>
          <w:sz w:val="30"/>
          <w:szCs w:val="30"/>
        </w:rPr>
        <w:t xml:space="preserve">Letter </w:t>
      </w:r>
      <w:r w:rsidRPr="00981A01">
        <w:rPr>
          <w:rFonts w:ascii="Times New Roman" w:hAnsi="Times New Roman" w:cs="Times New Roman"/>
          <w:b/>
          <w:sz w:val="30"/>
          <w:szCs w:val="30"/>
        </w:rPr>
        <w:t>of Recommendation</w:t>
      </w:r>
    </w:p>
    <w:p w14:paraId="48DFB20E" w14:textId="77777777" w:rsidR="00981A01" w:rsidRDefault="00981A01" w:rsidP="00981A01">
      <w:pPr>
        <w:rPr>
          <w:rFonts w:ascii="Times New Roman" w:hAnsi="Times New Roman" w:cs="Times New Roman" w:hint="eastAsia"/>
          <w:b/>
          <w:sz w:val="24"/>
          <w:szCs w:val="24"/>
        </w:rPr>
      </w:pPr>
    </w:p>
    <w:p w14:paraId="29698F5C" w14:textId="77777777" w:rsidR="00981A01" w:rsidRPr="00981A01" w:rsidRDefault="00981A01" w:rsidP="00981A01">
      <w:pPr>
        <w:rPr>
          <w:rFonts w:ascii="Times New Roman" w:hAnsi="Times New Roman" w:cs="Times New Roman"/>
          <w:b/>
          <w:sz w:val="28"/>
          <w:szCs w:val="28"/>
        </w:rPr>
      </w:pPr>
      <w:r w:rsidRPr="00981A01">
        <w:rPr>
          <w:rFonts w:ascii="Times New Roman" w:hAnsi="Times New Roman" w:cs="Times New Roman"/>
          <w:b/>
          <w:sz w:val="28"/>
          <w:szCs w:val="28"/>
        </w:rPr>
        <w:t>To Whom It May Concern,</w:t>
      </w:r>
    </w:p>
    <w:p w14:paraId="51AD7B36" w14:textId="77777777" w:rsidR="00981A01" w:rsidRPr="00B13AFD" w:rsidRDefault="00981A01" w:rsidP="00981A01">
      <w:pPr>
        <w:rPr>
          <w:rFonts w:ascii="Times New Roman" w:hAnsi="Times New Roman" w:cs="Times New Roman"/>
          <w:sz w:val="24"/>
          <w:szCs w:val="24"/>
        </w:rPr>
      </w:pPr>
    </w:p>
    <w:p w14:paraId="075CA8B4" w14:textId="77777777" w:rsidR="00981A01" w:rsidRPr="006D620E" w:rsidRDefault="00981A01" w:rsidP="00981A01">
      <w:pPr>
        <w:rPr>
          <w:rFonts w:ascii="Times New Roman" w:hAnsi="Times New Roman" w:cs="Times New Roman"/>
          <w:sz w:val="24"/>
          <w:szCs w:val="24"/>
        </w:rPr>
      </w:pPr>
      <w:r w:rsidRPr="00B13AFD">
        <w:rPr>
          <w:rFonts w:ascii="Times New Roman" w:hAnsi="Times New Roman" w:cs="Times New Roman"/>
          <w:sz w:val="24"/>
          <w:szCs w:val="24"/>
        </w:rPr>
        <w:t xml:space="preserve">I am writing to highly recommend my student, </w:t>
      </w:r>
      <w:r>
        <w:rPr>
          <w:rFonts w:ascii="Times New Roman" w:hAnsi="Times New Roman" w:cs="Times New Roman" w:hint="eastAsia"/>
          <w:sz w:val="24"/>
          <w:szCs w:val="24"/>
        </w:rPr>
        <w:t xml:space="preserve">Shen </w:t>
      </w:r>
      <w:proofErr w:type="spellStart"/>
      <w:r>
        <w:rPr>
          <w:rFonts w:ascii="Times New Roman" w:hAnsi="Times New Roman" w:cs="Times New Roman" w:hint="eastAsia"/>
          <w:sz w:val="24"/>
          <w:szCs w:val="24"/>
        </w:rPr>
        <w:t>Dingyu</w:t>
      </w:r>
      <w:proofErr w:type="spellEnd"/>
      <w:r w:rsidRPr="00B13AFD">
        <w:rPr>
          <w:rFonts w:ascii="Times New Roman" w:hAnsi="Times New Roman" w:cs="Times New Roman"/>
          <w:sz w:val="24"/>
          <w:szCs w:val="24"/>
        </w:rPr>
        <w:t xml:space="preserve">, for admission to the </w:t>
      </w:r>
      <w:proofErr w:type="gramStart"/>
      <w:r w:rsidRPr="00B13AFD">
        <w:rPr>
          <w:rFonts w:ascii="Times New Roman" w:hAnsi="Times New Roman" w:cs="Times New Roman"/>
          <w:sz w:val="24"/>
          <w:szCs w:val="24"/>
        </w:rPr>
        <w:t>Master's</w:t>
      </w:r>
      <w:proofErr w:type="gramEnd"/>
      <w:r w:rsidRPr="00B13AFD">
        <w:rPr>
          <w:rFonts w:ascii="Times New Roman" w:hAnsi="Times New Roman" w:cs="Times New Roman"/>
          <w:sz w:val="24"/>
          <w:szCs w:val="24"/>
        </w:rPr>
        <w:t xml:space="preserve"> program at your esteemed institution.</w:t>
      </w:r>
      <w:r>
        <w:rPr>
          <w:rFonts w:ascii="Times New Roman" w:hAnsi="Times New Roman" w:cs="Times New Roman" w:hint="eastAsia"/>
          <w:sz w:val="24"/>
          <w:szCs w:val="24"/>
        </w:rPr>
        <w:t xml:space="preserve"> Shen </w:t>
      </w:r>
      <w:proofErr w:type="spellStart"/>
      <w:r>
        <w:rPr>
          <w:rFonts w:ascii="Times New Roman" w:hAnsi="Times New Roman" w:cs="Times New Roman" w:hint="eastAsia"/>
          <w:sz w:val="24"/>
          <w:szCs w:val="24"/>
        </w:rPr>
        <w:t>Dingyu</w:t>
      </w:r>
      <w:proofErr w:type="spellEnd"/>
      <w:r w:rsidRPr="00B13AFD">
        <w:rPr>
          <w:rFonts w:ascii="Times New Roman" w:hAnsi="Times New Roman" w:cs="Times New Roman"/>
          <w:sz w:val="24"/>
          <w:szCs w:val="24"/>
        </w:rPr>
        <w:t xml:space="preserve"> has been a student in</w:t>
      </w:r>
      <w:r>
        <w:rPr>
          <w:rFonts w:ascii="Times New Roman" w:hAnsi="Times New Roman" w:cs="Times New Roman" w:hint="eastAsia"/>
          <w:sz w:val="24"/>
          <w:szCs w:val="24"/>
        </w:rPr>
        <w:t xml:space="preserve"> </w:t>
      </w:r>
      <w:r>
        <w:rPr>
          <w:rFonts w:ascii="Times New Roman" w:hAnsi="Times New Roman" w:cs="Times New Roman"/>
          <w:sz w:val="24"/>
          <w:szCs w:val="24"/>
        </w:rPr>
        <w:t>several</w:t>
      </w:r>
      <w:r>
        <w:rPr>
          <w:rFonts w:ascii="Times New Roman" w:hAnsi="Times New Roman" w:cs="Times New Roman" w:hint="eastAsia"/>
          <w:sz w:val="24"/>
          <w:szCs w:val="24"/>
        </w:rPr>
        <w:t xml:space="preserve"> of my courses, including </w:t>
      </w:r>
      <w:r w:rsidRPr="006D620E">
        <w:rPr>
          <w:rFonts w:ascii="Times New Roman" w:hAnsi="Times New Roman" w:cs="Times New Roman"/>
          <w:i/>
          <w:iCs/>
          <w:sz w:val="24"/>
          <w:szCs w:val="24"/>
        </w:rPr>
        <w:t>Advanced Algebra I</w:t>
      </w:r>
      <w:r w:rsidRPr="006D620E">
        <w:rPr>
          <w:rFonts w:ascii="Times New Roman" w:hAnsi="Times New Roman" w:cs="Times New Roman"/>
          <w:sz w:val="24"/>
          <w:szCs w:val="24"/>
        </w:rPr>
        <w:t xml:space="preserve"> and </w:t>
      </w:r>
      <w:r w:rsidRPr="006D620E">
        <w:rPr>
          <w:rFonts w:ascii="Times New Roman" w:hAnsi="Times New Roman" w:cs="Times New Roman"/>
          <w:i/>
          <w:iCs/>
          <w:sz w:val="24"/>
          <w:szCs w:val="24"/>
        </w:rPr>
        <w:t>Mathematical Analysis Expansion I &amp; II</w:t>
      </w:r>
      <w:r w:rsidRPr="006D620E">
        <w:rPr>
          <w:rFonts w:ascii="Times New Roman" w:hAnsi="Times New Roman" w:cs="Times New Roman"/>
          <w:sz w:val="24"/>
          <w:szCs w:val="24"/>
        </w:rPr>
        <w:t>.</w:t>
      </w:r>
      <w:r>
        <w:rPr>
          <w:rFonts w:ascii="Times New Roman" w:hAnsi="Times New Roman" w:cs="Times New Roman" w:hint="eastAsia"/>
          <w:sz w:val="24"/>
          <w:szCs w:val="24"/>
        </w:rPr>
        <w:t xml:space="preserve"> He </w:t>
      </w:r>
      <w:r w:rsidRPr="00B13AFD">
        <w:rPr>
          <w:rFonts w:ascii="Times New Roman" w:hAnsi="Times New Roman" w:cs="Times New Roman"/>
          <w:sz w:val="24"/>
          <w:szCs w:val="24"/>
        </w:rPr>
        <w:t xml:space="preserve">demonstrated outstanding performance and dedication to </w:t>
      </w:r>
      <w:r>
        <w:rPr>
          <w:rFonts w:ascii="Times New Roman" w:hAnsi="Times New Roman" w:cs="Times New Roman" w:hint="eastAsia"/>
          <w:sz w:val="24"/>
          <w:szCs w:val="24"/>
        </w:rPr>
        <w:t>his</w:t>
      </w:r>
      <w:r w:rsidRPr="00B13AFD">
        <w:rPr>
          <w:rFonts w:ascii="Times New Roman" w:hAnsi="Times New Roman" w:cs="Times New Roman"/>
          <w:sz w:val="24"/>
          <w:szCs w:val="24"/>
        </w:rPr>
        <w:t xml:space="preserve"> studies</w:t>
      </w:r>
      <w:r>
        <w:rPr>
          <w:rFonts w:ascii="Times New Roman" w:hAnsi="Times New Roman" w:cs="Times New Roman" w:hint="eastAsia"/>
          <w:sz w:val="24"/>
          <w:szCs w:val="24"/>
        </w:rPr>
        <w:t xml:space="preserve"> and therefore I am writing this letter to </w:t>
      </w:r>
      <w:r>
        <w:rPr>
          <w:rFonts w:ascii="Times New Roman" w:hAnsi="Times New Roman" w:cs="Times New Roman"/>
          <w:sz w:val="24"/>
          <w:szCs w:val="24"/>
        </w:rPr>
        <w:t>suppor</w:t>
      </w:r>
      <w:r>
        <w:rPr>
          <w:rFonts w:ascii="Times New Roman" w:hAnsi="Times New Roman" w:cs="Times New Roman" w:hint="eastAsia"/>
          <w:sz w:val="24"/>
          <w:szCs w:val="24"/>
        </w:rPr>
        <w:t>t him.</w:t>
      </w:r>
    </w:p>
    <w:p w14:paraId="08C0ABF4" w14:textId="77777777" w:rsidR="00981A01" w:rsidRDefault="00981A01" w:rsidP="00981A01">
      <w:pPr>
        <w:rPr>
          <w:rFonts w:ascii="Times New Roman" w:hAnsi="Times New Roman" w:cs="Times New Roman"/>
          <w:sz w:val="24"/>
          <w:szCs w:val="24"/>
        </w:rPr>
      </w:pPr>
    </w:p>
    <w:p w14:paraId="629169B5" w14:textId="77777777" w:rsidR="00981A01" w:rsidRPr="00CB5D9D" w:rsidRDefault="00981A01" w:rsidP="00981A01">
      <w:pPr>
        <w:rPr>
          <w:rFonts w:ascii="Times New Roman" w:hAnsi="Times New Roman" w:cs="Times New Roman"/>
          <w:sz w:val="24"/>
          <w:szCs w:val="24"/>
        </w:rPr>
      </w:pPr>
      <w:r>
        <w:rPr>
          <w:rFonts w:ascii="Times New Roman" w:hAnsi="Times New Roman" w:cs="Times New Roman" w:hint="eastAsia"/>
          <w:sz w:val="24"/>
          <w:szCs w:val="24"/>
        </w:rPr>
        <w:t xml:space="preserve">Shen </w:t>
      </w:r>
      <w:proofErr w:type="spellStart"/>
      <w:r>
        <w:rPr>
          <w:rFonts w:ascii="Times New Roman" w:hAnsi="Times New Roman" w:cs="Times New Roman" w:hint="eastAsia"/>
          <w:sz w:val="24"/>
          <w:szCs w:val="24"/>
        </w:rPr>
        <w:t>Dingyu</w:t>
      </w:r>
      <w:proofErr w:type="spellEnd"/>
      <w:r>
        <w:rPr>
          <w:rFonts w:ascii="Times New Roman" w:hAnsi="Times New Roman" w:cs="Times New Roman" w:hint="eastAsia"/>
          <w:sz w:val="24"/>
          <w:szCs w:val="24"/>
        </w:rPr>
        <w:t xml:space="preserve"> excelled in </w:t>
      </w:r>
      <w:proofErr w:type="gramStart"/>
      <w:r>
        <w:rPr>
          <w:rFonts w:ascii="Times New Roman" w:hAnsi="Times New Roman" w:cs="Times New Roman" w:hint="eastAsia"/>
          <w:sz w:val="24"/>
          <w:szCs w:val="24"/>
        </w:rPr>
        <w:t>all of</w:t>
      </w:r>
      <w:proofErr w:type="gramEnd"/>
      <w:r>
        <w:rPr>
          <w:rFonts w:ascii="Times New Roman" w:hAnsi="Times New Roman" w:cs="Times New Roman" w:hint="eastAsia"/>
          <w:sz w:val="24"/>
          <w:szCs w:val="24"/>
        </w:rPr>
        <w:t xml:space="preserve"> the courses as he got the top grades in the class, including 93 in Algebra, and 95 in Expansion I. His performance could be ranked among the top 10 of the class. I am particularly impressed by his strong understanding of complex mathematical concepts. His skill to apply </w:t>
      </w:r>
      <w:r>
        <w:rPr>
          <w:rFonts w:ascii="Times New Roman" w:hAnsi="Times New Roman" w:cs="Times New Roman"/>
          <w:sz w:val="24"/>
          <w:szCs w:val="24"/>
        </w:rPr>
        <w:t>theoretical</w:t>
      </w:r>
      <w:r>
        <w:rPr>
          <w:rFonts w:ascii="Times New Roman" w:hAnsi="Times New Roman" w:cs="Times New Roman" w:hint="eastAsia"/>
          <w:sz w:val="24"/>
          <w:szCs w:val="24"/>
        </w:rPr>
        <w:t xml:space="preserve"> knowledge to solve advance problems and the ability to independently tackle challenging </w:t>
      </w:r>
      <w:r>
        <w:rPr>
          <w:rFonts w:ascii="Times New Roman" w:hAnsi="Times New Roman" w:cs="Times New Roman"/>
          <w:sz w:val="24"/>
          <w:szCs w:val="24"/>
        </w:rPr>
        <w:t>mathematical</w:t>
      </w:r>
      <w:r>
        <w:rPr>
          <w:rFonts w:ascii="Times New Roman" w:hAnsi="Times New Roman" w:cs="Times New Roman" w:hint="eastAsia"/>
          <w:sz w:val="24"/>
          <w:szCs w:val="24"/>
        </w:rPr>
        <w:t xml:space="preserve"> problems are some of his obvious merits I have observed. </w:t>
      </w:r>
      <w:proofErr w:type="spellStart"/>
      <w:r>
        <w:rPr>
          <w:rFonts w:ascii="Times New Roman" w:hAnsi="Times New Roman" w:cs="Times New Roman" w:hint="eastAsia"/>
          <w:sz w:val="24"/>
          <w:szCs w:val="24"/>
        </w:rPr>
        <w:t>Dingyu</w:t>
      </w:r>
      <w:proofErr w:type="spellEnd"/>
      <w:r>
        <w:rPr>
          <w:rFonts w:ascii="Times New Roman" w:hAnsi="Times New Roman" w:cs="Times New Roman" w:hint="eastAsia"/>
          <w:sz w:val="24"/>
          <w:szCs w:val="24"/>
        </w:rPr>
        <w:t xml:space="preserve"> is frequently engaged in class group discussions and can provide insightful opinions in the process. His keen interest in further exploring </w:t>
      </w:r>
      <w:r>
        <w:rPr>
          <w:rFonts w:ascii="Times New Roman" w:hAnsi="Times New Roman" w:cs="Times New Roman"/>
          <w:sz w:val="24"/>
          <w:szCs w:val="24"/>
        </w:rPr>
        <w:t>computational</w:t>
      </w:r>
      <w:r>
        <w:rPr>
          <w:rFonts w:ascii="Times New Roman" w:hAnsi="Times New Roman" w:cs="Times New Roman" w:hint="eastAsia"/>
          <w:sz w:val="24"/>
          <w:szCs w:val="24"/>
        </w:rPr>
        <w:t xml:space="preserve"> mathematics will surely help him achieve more progresses in his future studies and </w:t>
      </w:r>
      <w:r>
        <w:rPr>
          <w:rFonts w:ascii="Times New Roman" w:hAnsi="Times New Roman" w:cs="Times New Roman"/>
          <w:sz w:val="24"/>
          <w:szCs w:val="24"/>
        </w:rPr>
        <w:t>research</w:t>
      </w:r>
      <w:r>
        <w:rPr>
          <w:rFonts w:ascii="Times New Roman" w:hAnsi="Times New Roman" w:cs="Times New Roman" w:hint="eastAsia"/>
          <w:sz w:val="24"/>
          <w:szCs w:val="24"/>
        </w:rPr>
        <w:t xml:space="preserve">. </w:t>
      </w:r>
    </w:p>
    <w:p w14:paraId="7F913C30" w14:textId="77777777" w:rsidR="00981A01" w:rsidRDefault="00981A01" w:rsidP="00981A01">
      <w:pPr>
        <w:rPr>
          <w:rFonts w:ascii="Times New Roman" w:hAnsi="Times New Roman" w:cs="Times New Roman"/>
          <w:sz w:val="24"/>
          <w:szCs w:val="24"/>
        </w:rPr>
      </w:pPr>
    </w:p>
    <w:p w14:paraId="01BEEBD0" w14:textId="77777777" w:rsidR="00981A01" w:rsidRDefault="00981A01" w:rsidP="00981A01">
      <w:pPr>
        <w:rPr>
          <w:rFonts w:ascii="Times New Roman" w:hAnsi="Times New Roman" w:cs="Times New Roman"/>
          <w:sz w:val="24"/>
          <w:szCs w:val="24"/>
        </w:rPr>
      </w:pPr>
      <w:r>
        <w:rPr>
          <w:rFonts w:ascii="Times New Roman" w:hAnsi="Times New Roman" w:cs="Times New Roman" w:hint="eastAsia"/>
          <w:sz w:val="24"/>
          <w:szCs w:val="24"/>
        </w:rPr>
        <w:t xml:space="preserve">Through our communications, I learned that </w:t>
      </w:r>
      <w:proofErr w:type="spellStart"/>
      <w:r>
        <w:rPr>
          <w:rFonts w:ascii="Times New Roman" w:hAnsi="Times New Roman" w:cs="Times New Roman" w:hint="eastAsia"/>
          <w:sz w:val="24"/>
          <w:szCs w:val="24"/>
        </w:rPr>
        <w:t>Dingyu</w:t>
      </w:r>
      <w:proofErr w:type="spellEnd"/>
      <w:r>
        <w:rPr>
          <w:rFonts w:ascii="Times New Roman" w:hAnsi="Times New Roman" w:cs="Times New Roman" w:hint="eastAsia"/>
          <w:sz w:val="24"/>
          <w:szCs w:val="24"/>
        </w:rPr>
        <w:t xml:space="preserve"> has been actively engaged in internships and research projects in addition to his academic endeavors. He is student of clear goals and could take efficient actions to approach his goals. Such practical experience will surely help him enhance his hands-on skills and enable him to apply theoretical theories in the real world. </w:t>
      </w:r>
    </w:p>
    <w:p w14:paraId="14692D1C" w14:textId="77777777" w:rsidR="00981A01" w:rsidRPr="00B13AFD" w:rsidRDefault="00981A01" w:rsidP="00981A01">
      <w:pPr>
        <w:rPr>
          <w:rFonts w:ascii="Times New Roman" w:hAnsi="Times New Roman" w:cs="Times New Roman"/>
          <w:sz w:val="24"/>
          <w:szCs w:val="24"/>
        </w:rPr>
      </w:pPr>
    </w:p>
    <w:p w14:paraId="21F43489" w14:textId="77777777" w:rsidR="00981A01" w:rsidRPr="00B13AFD" w:rsidRDefault="00981A01" w:rsidP="00981A01">
      <w:pPr>
        <w:rPr>
          <w:rFonts w:ascii="Times New Roman" w:hAnsi="Times New Roman" w:cs="Times New Roman"/>
          <w:sz w:val="24"/>
          <w:szCs w:val="24"/>
        </w:rPr>
      </w:pPr>
      <w:r w:rsidRPr="00B13AFD">
        <w:rPr>
          <w:rFonts w:ascii="Times New Roman" w:hAnsi="Times New Roman" w:cs="Times New Roman"/>
          <w:sz w:val="24"/>
          <w:szCs w:val="24"/>
        </w:rPr>
        <w:t xml:space="preserve">I am confident that </w:t>
      </w:r>
      <w:r>
        <w:rPr>
          <w:rFonts w:ascii="Times New Roman" w:hAnsi="Times New Roman" w:cs="Times New Roman" w:hint="eastAsia"/>
          <w:sz w:val="24"/>
          <w:szCs w:val="24"/>
        </w:rPr>
        <w:t xml:space="preserve">Shen </w:t>
      </w:r>
      <w:proofErr w:type="spellStart"/>
      <w:r>
        <w:rPr>
          <w:rFonts w:ascii="Times New Roman" w:hAnsi="Times New Roman" w:cs="Times New Roman" w:hint="eastAsia"/>
          <w:sz w:val="24"/>
          <w:szCs w:val="24"/>
        </w:rPr>
        <w:t>Dingyu</w:t>
      </w:r>
      <w:r w:rsidRPr="00B13AFD">
        <w:rPr>
          <w:rFonts w:ascii="Times New Roman" w:hAnsi="Times New Roman" w:cs="Times New Roman"/>
          <w:sz w:val="24"/>
          <w:szCs w:val="24"/>
        </w:rPr>
        <w:t>'s</w:t>
      </w:r>
      <w:proofErr w:type="spellEnd"/>
      <w:r w:rsidRPr="00B13AFD">
        <w:rPr>
          <w:rFonts w:ascii="Times New Roman" w:hAnsi="Times New Roman" w:cs="Times New Roman"/>
          <w:sz w:val="24"/>
          <w:szCs w:val="24"/>
        </w:rPr>
        <w:t xml:space="preserve"> academic excellence, coupled with </w:t>
      </w:r>
      <w:r>
        <w:rPr>
          <w:rFonts w:ascii="Times New Roman" w:hAnsi="Times New Roman" w:cs="Times New Roman" w:hint="eastAsia"/>
          <w:sz w:val="24"/>
          <w:szCs w:val="24"/>
        </w:rPr>
        <w:t>his</w:t>
      </w:r>
      <w:r w:rsidRPr="00B13AFD">
        <w:rPr>
          <w:rFonts w:ascii="Times New Roman" w:hAnsi="Times New Roman" w:cs="Times New Roman"/>
          <w:sz w:val="24"/>
          <w:szCs w:val="24"/>
        </w:rPr>
        <w:t xml:space="preserve"> passion for the subject, will make </w:t>
      </w:r>
      <w:r>
        <w:rPr>
          <w:rFonts w:ascii="Times New Roman" w:hAnsi="Times New Roman" w:cs="Times New Roman" w:hint="eastAsia"/>
          <w:sz w:val="24"/>
          <w:szCs w:val="24"/>
        </w:rPr>
        <w:t>him</w:t>
      </w:r>
      <w:r w:rsidRPr="00B13AFD">
        <w:rPr>
          <w:rFonts w:ascii="Times New Roman" w:hAnsi="Times New Roman" w:cs="Times New Roman"/>
          <w:sz w:val="24"/>
          <w:szCs w:val="24"/>
        </w:rPr>
        <w:t xml:space="preserve"> a valuable addition to your program. I wholeheartedly recommend </w:t>
      </w:r>
      <w:r>
        <w:rPr>
          <w:rFonts w:ascii="Times New Roman" w:hAnsi="Times New Roman" w:cs="Times New Roman" w:hint="eastAsia"/>
          <w:sz w:val="24"/>
          <w:szCs w:val="24"/>
        </w:rPr>
        <w:t>him</w:t>
      </w:r>
      <w:r w:rsidRPr="00B13AFD">
        <w:rPr>
          <w:rFonts w:ascii="Times New Roman" w:hAnsi="Times New Roman" w:cs="Times New Roman"/>
          <w:sz w:val="24"/>
          <w:szCs w:val="24"/>
        </w:rPr>
        <w:t xml:space="preserve"> for admission to the </w:t>
      </w:r>
      <w:proofErr w:type="gramStart"/>
      <w:r w:rsidRPr="00B13AFD">
        <w:rPr>
          <w:rFonts w:ascii="Times New Roman" w:hAnsi="Times New Roman" w:cs="Times New Roman"/>
          <w:sz w:val="24"/>
          <w:szCs w:val="24"/>
        </w:rPr>
        <w:t>Master's</w:t>
      </w:r>
      <w:proofErr w:type="gramEnd"/>
      <w:r w:rsidRPr="00B13AFD">
        <w:rPr>
          <w:rFonts w:ascii="Times New Roman" w:hAnsi="Times New Roman" w:cs="Times New Roman"/>
          <w:sz w:val="24"/>
          <w:szCs w:val="24"/>
        </w:rPr>
        <w:t xml:space="preserve"> program, and I am certain that </w:t>
      </w:r>
      <w:r>
        <w:rPr>
          <w:rFonts w:ascii="Times New Roman" w:hAnsi="Times New Roman" w:cs="Times New Roman" w:hint="eastAsia"/>
          <w:sz w:val="24"/>
          <w:szCs w:val="24"/>
        </w:rPr>
        <w:t>he</w:t>
      </w:r>
      <w:r w:rsidRPr="00B13AFD">
        <w:rPr>
          <w:rFonts w:ascii="Times New Roman" w:hAnsi="Times New Roman" w:cs="Times New Roman"/>
          <w:sz w:val="24"/>
          <w:szCs w:val="24"/>
        </w:rPr>
        <w:t xml:space="preserve"> will contribute positively to your institution.</w:t>
      </w:r>
    </w:p>
    <w:p w14:paraId="30904071" w14:textId="77777777" w:rsidR="00981A01" w:rsidRPr="00B13AFD" w:rsidRDefault="00981A01" w:rsidP="00981A01">
      <w:pPr>
        <w:rPr>
          <w:rFonts w:ascii="Times New Roman" w:hAnsi="Times New Roman" w:cs="Times New Roman"/>
          <w:sz w:val="24"/>
          <w:szCs w:val="24"/>
        </w:rPr>
      </w:pPr>
    </w:p>
    <w:p w14:paraId="2904EC45" w14:textId="77777777" w:rsidR="00981A01" w:rsidRPr="00B13AFD" w:rsidRDefault="00981A01" w:rsidP="00981A01">
      <w:pPr>
        <w:rPr>
          <w:rFonts w:ascii="Times New Roman" w:hAnsi="Times New Roman" w:cs="Times New Roman"/>
          <w:sz w:val="24"/>
          <w:szCs w:val="24"/>
        </w:rPr>
      </w:pPr>
      <w:r w:rsidRPr="00B13AFD">
        <w:rPr>
          <w:rFonts w:ascii="Times New Roman" w:hAnsi="Times New Roman" w:cs="Times New Roman"/>
          <w:sz w:val="24"/>
          <w:szCs w:val="24"/>
        </w:rPr>
        <w:t>Please feel free to contact me if you require any further information.</w:t>
      </w:r>
    </w:p>
    <w:p w14:paraId="3CE8D5E7" w14:textId="77777777" w:rsidR="00981A01" w:rsidRPr="00B13AFD" w:rsidRDefault="00981A01" w:rsidP="00981A01">
      <w:pPr>
        <w:rPr>
          <w:rFonts w:ascii="Times New Roman" w:hAnsi="Times New Roman" w:cs="Times New Roman"/>
        </w:rPr>
      </w:pPr>
    </w:p>
    <w:p w14:paraId="4B62D9A8" w14:textId="77777777" w:rsidR="00981A01" w:rsidRPr="00B13AFD" w:rsidRDefault="00981A01" w:rsidP="00981A01">
      <w:pPr>
        <w:rPr>
          <w:rFonts w:ascii="Times New Roman" w:hAnsi="Times New Roman" w:cs="Times New Roman"/>
          <w:sz w:val="24"/>
          <w:szCs w:val="24"/>
        </w:rPr>
      </w:pPr>
    </w:p>
    <w:p w14:paraId="2A44DA99" w14:textId="77777777" w:rsidR="00981A01" w:rsidRPr="00B13AFD" w:rsidRDefault="00981A01" w:rsidP="00981A01">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est regards</w:t>
      </w:r>
      <w:r w:rsidRPr="00B13AFD">
        <w:rPr>
          <w:rFonts w:ascii="Times New Roman" w:hAnsi="Times New Roman" w:cs="Times New Roman"/>
          <w:sz w:val="24"/>
          <w:szCs w:val="24"/>
        </w:rPr>
        <w:t>,</w:t>
      </w:r>
      <w:r w:rsidRPr="00C14A13">
        <w:rPr>
          <w:noProof/>
        </w:rPr>
        <w:t xml:space="preserve"> </w:t>
      </w:r>
    </w:p>
    <w:p w14:paraId="2E82EDE2" w14:textId="77777777" w:rsidR="00981A01" w:rsidRPr="00B13AFD" w:rsidRDefault="00981A01" w:rsidP="00981A01">
      <w:pPr>
        <w:rPr>
          <w:rFonts w:ascii="Times New Roman" w:hAnsi="Times New Roman" w:cs="Times New Roman"/>
          <w:sz w:val="24"/>
          <w:szCs w:val="24"/>
        </w:rPr>
      </w:pPr>
    </w:p>
    <w:p w14:paraId="6FECC9D2" w14:textId="77777777" w:rsidR="00981A01" w:rsidRPr="006C7215" w:rsidRDefault="00981A01" w:rsidP="00981A01">
      <w:pPr>
        <w:rPr>
          <w:rFonts w:ascii="Times New Roman" w:hAnsi="Times New Roman" w:cs="Times New Roman"/>
          <w:b/>
          <w:bCs/>
          <w:sz w:val="24"/>
          <w:szCs w:val="24"/>
        </w:rPr>
      </w:pPr>
      <w:r>
        <w:rPr>
          <w:noProof/>
        </w:rPr>
        <mc:AlternateContent>
          <mc:Choice Requires="wpi">
            <w:drawing>
              <wp:anchor distT="0" distB="0" distL="114300" distR="114300" simplePos="0" relativeHeight="251668480" behindDoc="0" locked="0" layoutInCell="1" allowOverlap="1" wp14:anchorId="76D9C879" wp14:editId="1BECC764">
                <wp:simplePos x="0" y="0"/>
                <wp:positionH relativeFrom="column">
                  <wp:posOffset>2581275</wp:posOffset>
                </wp:positionH>
                <wp:positionV relativeFrom="paragraph">
                  <wp:posOffset>-434975</wp:posOffset>
                </wp:positionV>
                <wp:extent cx="2134440" cy="992520"/>
                <wp:effectExtent l="38100" t="57150" r="56515" b="55245"/>
                <wp:wrapNone/>
                <wp:docPr id="1808979046" name="墨迹 1808979046"/>
                <wp:cNvGraphicFramePr/>
                <a:graphic xmlns:a="http://schemas.openxmlformats.org/drawingml/2006/main">
                  <a:graphicData uri="http://schemas.microsoft.com/office/word/2010/wordprocessingInk">
                    <w14:contentPart bwMode="auto" r:id="rId4">
                      <w14:nvContentPartPr>
                        <w14:cNvContentPartPr/>
                      </w14:nvContentPartPr>
                      <w14:xfrm>
                        <a:off x="0" y="0"/>
                        <a:ext cx="2134440" cy="992520"/>
                      </w14:xfrm>
                    </w14:contentPart>
                  </a:graphicData>
                </a:graphic>
              </wp:anchor>
            </w:drawing>
          </mc:Choice>
          <mc:Fallback>
            <w:pict>
              <v:shapetype w14:anchorId="3BB1F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808979046" o:spid="_x0000_s1026" type="#_x0000_t75" style="position:absolute;margin-left:202.55pt;margin-top:-34.95pt;width:169.45pt;height:79.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">
                <v:imagedata r:id="rId5" o:title=""/>
              </v:shape>
            </w:pict>
          </mc:Fallback>
        </mc:AlternateContent>
      </w:r>
      <w:r w:rsidRPr="006C7215">
        <w:rPr>
          <w:rFonts w:ascii="Times New Roman" w:hAnsi="Times New Roman" w:cs="Times New Roman" w:hint="eastAsia"/>
          <w:b/>
          <w:bCs/>
          <w:sz w:val="24"/>
          <w:szCs w:val="24"/>
        </w:rPr>
        <w:t>Zhang Jintao</w:t>
      </w:r>
    </w:p>
    <w:p w14:paraId="6A076B82" w14:textId="77777777" w:rsidR="00981A01" w:rsidRPr="000646DE" w:rsidRDefault="00981A01" w:rsidP="00981A01">
      <w:pPr>
        <w:rPr>
          <w:rFonts w:ascii="Times New Roman" w:hAnsi="Times New Roman" w:cs="Times New Roman"/>
          <w:sz w:val="24"/>
          <w:szCs w:val="24"/>
        </w:rPr>
      </w:pPr>
      <w:r>
        <w:rPr>
          <w:rFonts w:ascii="Times New Roman" w:hAnsi="Times New Roman" w:cs="Times New Roman" w:hint="eastAsia"/>
          <w:sz w:val="24"/>
          <w:szCs w:val="24"/>
        </w:rPr>
        <w:t xml:space="preserve">Associate </w:t>
      </w:r>
      <w:r w:rsidRPr="000646DE">
        <w:rPr>
          <w:rFonts w:ascii="Times New Roman" w:hAnsi="Times New Roman" w:cs="Times New Roman"/>
          <w:sz w:val="24"/>
          <w:szCs w:val="24"/>
        </w:rPr>
        <w:t>Professor</w:t>
      </w:r>
    </w:p>
    <w:p w14:paraId="39B43B8F" w14:textId="77777777" w:rsidR="00981A01" w:rsidRPr="00B13AFD" w:rsidRDefault="00981A01" w:rsidP="00981A01">
      <w:pPr>
        <w:spacing w:line="280" w:lineRule="atLeast"/>
        <w:rPr>
          <w:rFonts w:ascii="Times New Roman" w:hAnsi="Times New Roman" w:cs="Times New Roman"/>
          <w:sz w:val="24"/>
          <w:szCs w:val="24"/>
        </w:rPr>
      </w:pPr>
      <w:r>
        <w:rPr>
          <w:rFonts w:ascii="Times New Roman" w:hAnsi="Times New Roman" w:cs="Times New Roman" w:hint="eastAsia"/>
          <w:sz w:val="24"/>
          <w:szCs w:val="24"/>
        </w:rPr>
        <w:t>Dalian University of Technology</w:t>
      </w:r>
    </w:p>
    <w:p w14:paraId="525DB4EA" w14:textId="77777777" w:rsidR="00981A01" w:rsidRPr="00A67DFE" w:rsidRDefault="00981A01" w:rsidP="00981A01">
      <w:pPr>
        <w:spacing w:line="280" w:lineRule="atLeast"/>
        <w:rPr>
          <w:rFonts w:ascii="Times New Roman" w:hAnsi="Times New Roman" w:cs="Times New Roman"/>
          <w:sz w:val="24"/>
          <w:szCs w:val="24"/>
        </w:rPr>
      </w:pPr>
      <w:r w:rsidRPr="00A67DFE">
        <w:rPr>
          <w:rFonts w:ascii="Times New Roman" w:hAnsi="Times New Roman" w:cs="Times New Roman"/>
          <w:sz w:val="24"/>
          <w:szCs w:val="24"/>
        </w:rPr>
        <w:t>Tel:</w:t>
      </w:r>
      <w:r>
        <w:rPr>
          <w:rFonts w:ascii="Times New Roman" w:hAnsi="Times New Roman" w:cs="Times New Roman" w:hint="eastAsia"/>
          <w:sz w:val="24"/>
          <w:szCs w:val="24"/>
        </w:rPr>
        <w:t xml:space="preserve"> +86 18642098327</w:t>
      </w:r>
    </w:p>
    <w:p w14:paraId="6FF25849" w14:textId="77777777" w:rsidR="00981A01" w:rsidRPr="00A67DFE" w:rsidRDefault="00981A01" w:rsidP="00981A01">
      <w:pPr>
        <w:spacing w:line="280" w:lineRule="atLeast"/>
        <w:rPr>
          <w:rFonts w:ascii="Times New Roman" w:hAnsi="Times New Roman" w:cs="Times New Roman"/>
          <w:sz w:val="24"/>
          <w:szCs w:val="24"/>
        </w:rPr>
      </w:pPr>
      <w:r w:rsidRPr="00A67DFE">
        <w:rPr>
          <w:rFonts w:ascii="Times New Roman" w:hAnsi="Times New Roman" w:cs="Times New Roman"/>
          <w:sz w:val="24"/>
          <w:szCs w:val="24"/>
        </w:rPr>
        <w:t>Email:</w:t>
      </w:r>
      <w:r>
        <w:rPr>
          <w:rFonts w:ascii="Times New Roman" w:hAnsi="Times New Roman" w:cs="Times New Roman" w:hint="eastAsia"/>
          <w:sz w:val="24"/>
          <w:szCs w:val="24"/>
        </w:rPr>
        <w:t xml:space="preserve"> zjt@dlut.edu.cn</w:t>
      </w:r>
    </w:p>
    <w:p w14:paraId="2A859BBC" w14:textId="7DB4FC5B" w:rsidR="002C7C8F" w:rsidRPr="00981A01" w:rsidRDefault="00981A01" w:rsidP="00981A01">
      <w:pPr>
        <w:spacing w:line="280" w:lineRule="atLeast"/>
        <w:rPr>
          <w:rFonts w:ascii="Times New Roman" w:hAnsi="Times New Roman" w:cs="Times New Roman"/>
          <w:sz w:val="24"/>
          <w:szCs w:val="24"/>
        </w:rPr>
      </w:pPr>
      <w:r w:rsidRPr="00B13AFD">
        <w:rPr>
          <w:rFonts w:ascii="Times New Roman" w:hAnsi="Times New Roman" w:cs="Times New Roman"/>
          <w:sz w:val="24"/>
          <w:szCs w:val="24"/>
        </w:rPr>
        <w:t xml:space="preserve">Date: </w:t>
      </w:r>
      <w:r>
        <w:rPr>
          <w:rFonts w:ascii="Times New Roman" w:hAnsi="Times New Roman" w:cs="Times New Roman" w:hint="eastAsia"/>
          <w:sz w:val="24"/>
          <w:szCs w:val="24"/>
        </w:rPr>
        <w:t>October</w:t>
      </w:r>
      <w:r w:rsidRPr="00B13AFD">
        <w:rPr>
          <w:rFonts w:ascii="Times New Roman" w:hAnsi="Times New Roman" w:cs="Times New Roman"/>
          <w:sz w:val="24"/>
          <w:szCs w:val="24"/>
        </w:rPr>
        <w:t xml:space="preserve"> </w:t>
      </w:r>
      <w:r>
        <w:rPr>
          <w:rFonts w:ascii="Times New Roman" w:hAnsi="Times New Roman" w:cs="Times New Roman" w:hint="eastAsia"/>
          <w:sz w:val="24"/>
          <w:szCs w:val="24"/>
        </w:rPr>
        <w:t>25</w:t>
      </w:r>
      <w:r w:rsidRPr="00B13AFD">
        <w:rPr>
          <w:rFonts w:ascii="Times New Roman" w:hAnsi="Times New Roman" w:cs="Times New Roman"/>
          <w:sz w:val="24"/>
          <w:szCs w:val="24"/>
        </w:rPr>
        <w:t>, 202</w:t>
      </w:r>
      <w:r>
        <w:rPr>
          <w:rFonts w:ascii="Times New Roman" w:hAnsi="Times New Roman" w:cs="Times New Roman" w:hint="eastAsia"/>
          <w:sz w:val="24"/>
          <w:szCs w:val="24"/>
        </w:rPr>
        <w:t>4</w:t>
      </w:r>
      <w:r w:rsidR="00876591">
        <w:rPr>
          <w:noProof/>
        </w:rPr>
        <w:drawing>
          <wp:anchor distT="0" distB="0" distL="114300" distR="114300" simplePos="0" relativeHeight="251666432" behindDoc="1" locked="0" layoutInCell="1" allowOverlap="1" wp14:anchorId="2168CCFE" wp14:editId="39051464">
            <wp:simplePos x="0" y="0"/>
            <wp:positionH relativeFrom="margin">
              <wp:posOffset>-274955</wp:posOffset>
            </wp:positionH>
            <wp:positionV relativeFrom="page">
              <wp:posOffset>695325</wp:posOffset>
            </wp:positionV>
            <wp:extent cx="2874874" cy="779343"/>
            <wp:effectExtent l="0" t="0" r="0" b="0"/>
            <wp:wrapNone/>
            <wp:docPr id="163967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3325" name="图片 1639673325"/>
                    <pic:cNvPicPr/>
                  </pic:nvPicPr>
                  <pic:blipFill>
                    <a:blip r:embed="rId6"/>
                    <a:stretch>
                      <a:fillRect/>
                    </a:stretch>
                  </pic:blipFill>
                  <pic:spPr>
                    <a:xfrm>
                      <a:off x="0" y="0"/>
                      <a:ext cx="2874874" cy="779343"/>
                    </a:xfrm>
                    <a:prstGeom prst="rect">
                      <a:avLst/>
                    </a:prstGeom>
                  </pic:spPr>
                </pic:pic>
              </a:graphicData>
            </a:graphic>
            <wp14:sizeRelH relativeFrom="margin">
              <wp14:pctWidth>0</wp14:pctWidth>
            </wp14:sizeRelH>
            <wp14:sizeRelV relativeFrom="margin">
              <wp14:pctHeight>0</wp14:pctHeight>
            </wp14:sizeRelV>
          </wp:anchor>
        </w:drawing>
      </w:r>
      <w:r w:rsidR="00876591">
        <w:rPr>
          <w:noProof/>
        </w:rPr>
        <mc:AlternateContent>
          <mc:Choice Requires="wps">
            <w:drawing>
              <wp:anchor distT="0" distB="0" distL="114300" distR="114300" simplePos="0" relativeHeight="251662336" behindDoc="0" locked="0" layoutInCell="1" allowOverlap="1" wp14:anchorId="62B43E81" wp14:editId="7F10CAEC">
                <wp:simplePos x="0" y="0"/>
                <wp:positionH relativeFrom="column">
                  <wp:posOffset>4069080</wp:posOffset>
                </wp:positionH>
                <wp:positionV relativeFrom="page">
                  <wp:posOffset>621665</wp:posOffset>
                </wp:positionV>
                <wp:extent cx="2435962" cy="14293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2435962" cy="1429385"/>
                        </a:xfrm>
                        <a:prstGeom prst="rect">
                          <a:avLst/>
                        </a:prstGeom>
                        <a:noFill/>
                        <a:ln w="6350">
                          <a:noFill/>
                        </a:ln>
                      </wps:spPr>
                      <wps:txbx>
                        <w:txbxContent>
                          <w:p w14:paraId="6E9C3A4C" w14:textId="77777777" w:rsidR="00876591" w:rsidRDefault="00241295" w:rsidP="0014418F">
                            <w:pPr>
                              <w:rPr>
                                <w:rFonts w:ascii="黑体" w:eastAsia="黑体" w:hAnsi="黑体"/>
                                <w:b/>
                                <w:bCs/>
                                <w:color w:val="0070B7"/>
                                <w:szCs w:val="21"/>
                              </w:rPr>
                            </w:pPr>
                            <w:r w:rsidRPr="00876591">
                              <w:rPr>
                                <w:rFonts w:ascii="黑体" w:eastAsia="黑体" w:hAnsi="黑体"/>
                                <w:b/>
                                <w:bCs/>
                                <w:color w:val="0070B7"/>
                                <w:szCs w:val="21"/>
                              </w:rPr>
                              <w:t>Address:No.2</w:t>
                            </w:r>
                            <w:r w:rsidR="00876591">
                              <w:rPr>
                                <w:rFonts w:ascii="黑体" w:eastAsia="黑体" w:hAnsi="黑体" w:hint="eastAsia"/>
                                <w:b/>
                                <w:bCs/>
                                <w:color w:val="0070B7"/>
                                <w:szCs w:val="21"/>
                              </w:rPr>
                              <w:t xml:space="preserve"> </w:t>
                            </w:r>
                            <w:proofErr w:type="spellStart"/>
                            <w:r w:rsidRPr="00876591">
                              <w:rPr>
                                <w:rFonts w:ascii="黑体" w:eastAsia="黑体" w:hAnsi="黑体"/>
                                <w:b/>
                                <w:bCs/>
                                <w:color w:val="0070B7"/>
                                <w:szCs w:val="21"/>
                              </w:rPr>
                              <w:t>Linggong</w:t>
                            </w:r>
                            <w:proofErr w:type="spellEnd"/>
                            <w:r w:rsidRPr="00876591">
                              <w:rPr>
                                <w:rFonts w:ascii="黑体" w:eastAsia="黑体" w:hAnsi="黑体"/>
                                <w:b/>
                                <w:bCs/>
                                <w:color w:val="0070B7"/>
                                <w:szCs w:val="21"/>
                              </w:rPr>
                              <w:t xml:space="preserve"> Road, </w:t>
                            </w:r>
                          </w:p>
                          <w:p w14:paraId="777F1CAB" w14:textId="44398B27" w:rsidR="00995D99" w:rsidRPr="00876591" w:rsidRDefault="00241295" w:rsidP="0014418F">
                            <w:pPr>
                              <w:rPr>
                                <w:rFonts w:ascii="黑体" w:eastAsia="黑体" w:hAnsi="黑体"/>
                                <w:b/>
                                <w:bCs/>
                                <w:color w:val="0070B7"/>
                                <w:szCs w:val="21"/>
                              </w:rPr>
                            </w:pPr>
                            <w:r w:rsidRPr="00876591">
                              <w:rPr>
                                <w:rFonts w:ascii="黑体" w:eastAsia="黑体" w:hAnsi="黑体"/>
                                <w:b/>
                                <w:bCs/>
                                <w:color w:val="0070B7"/>
                                <w:szCs w:val="21"/>
                              </w:rPr>
                              <w:t>Ganjingzi District, Dalian City, Liaoning Province, P.R.C., 116024</w:t>
                            </w:r>
                          </w:p>
                          <w:p w14:paraId="1F68EA77" w14:textId="5BB1E529" w:rsidR="00241295" w:rsidRPr="00876591" w:rsidRDefault="00241295" w:rsidP="0014418F">
                            <w:pPr>
                              <w:rPr>
                                <w:rFonts w:ascii="黑体" w:eastAsia="黑体" w:hAnsi="黑体"/>
                                <w:b/>
                                <w:bCs/>
                                <w:color w:val="0070B7"/>
                                <w:szCs w:val="21"/>
                              </w:rPr>
                            </w:pPr>
                            <w:r w:rsidRPr="00876591">
                              <w:rPr>
                                <w:rFonts w:ascii="黑体" w:eastAsia="黑体" w:hAnsi="黑体"/>
                                <w:b/>
                                <w:bCs/>
                                <w:color w:val="0070B7"/>
                                <w:szCs w:val="21"/>
                              </w:rPr>
                              <w:t>Tel: +86-411-84708300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43E81" id="_x0000_t202" coordsize="21600,21600" o:spt="202" path="m,l,21600r21600,l21600,xe">
                <v:stroke joinstyle="miter"/>
                <v:path gradientshapeok="t" o:connecttype="rect"/>
              </v:shapetype>
              <v:shape id="文本框 4" o:spid="_x0000_s1026" type="#_x0000_t202" style="position:absolute;left:0;text-align:left;margin-left:320.4pt;margin-top:48.95pt;width:191.8pt;height:11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" filled="f" stroked="f" strokeweight=".5pt">
                <v:textbox>
                  <w:txbxContent>
                    <w:p w14:paraId="6E9C3A4C" w14:textId="77777777" w:rsidR="00876591" w:rsidRDefault="00241295" w:rsidP="0014418F">
                      <w:pPr>
                        <w:rPr>
                          <w:rFonts w:ascii="黑体" w:eastAsia="黑体" w:hAnsi="黑体"/>
                          <w:b/>
                          <w:bCs/>
                          <w:color w:val="0070B7"/>
                          <w:szCs w:val="21"/>
                        </w:rPr>
                      </w:pPr>
                      <w:r w:rsidRPr="00876591">
                        <w:rPr>
                          <w:rFonts w:ascii="黑体" w:eastAsia="黑体" w:hAnsi="黑体"/>
                          <w:b/>
                          <w:bCs/>
                          <w:color w:val="0070B7"/>
                          <w:szCs w:val="21"/>
                        </w:rPr>
                        <w:t>Address:No.2</w:t>
                      </w:r>
                      <w:r w:rsidR="00876591">
                        <w:rPr>
                          <w:rFonts w:ascii="黑体" w:eastAsia="黑体" w:hAnsi="黑体" w:hint="eastAsia"/>
                          <w:b/>
                          <w:bCs/>
                          <w:color w:val="0070B7"/>
                          <w:szCs w:val="21"/>
                        </w:rPr>
                        <w:t xml:space="preserve"> </w:t>
                      </w:r>
                      <w:proofErr w:type="spellStart"/>
                      <w:r w:rsidRPr="00876591">
                        <w:rPr>
                          <w:rFonts w:ascii="黑体" w:eastAsia="黑体" w:hAnsi="黑体"/>
                          <w:b/>
                          <w:bCs/>
                          <w:color w:val="0070B7"/>
                          <w:szCs w:val="21"/>
                        </w:rPr>
                        <w:t>Linggong</w:t>
                      </w:r>
                      <w:proofErr w:type="spellEnd"/>
                      <w:r w:rsidRPr="00876591">
                        <w:rPr>
                          <w:rFonts w:ascii="黑体" w:eastAsia="黑体" w:hAnsi="黑体"/>
                          <w:b/>
                          <w:bCs/>
                          <w:color w:val="0070B7"/>
                          <w:szCs w:val="21"/>
                        </w:rPr>
                        <w:t xml:space="preserve"> Road, </w:t>
                      </w:r>
                    </w:p>
                    <w:p w14:paraId="777F1CAB" w14:textId="44398B27" w:rsidR="00995D99" w:rsidRPr="00876591" w:rsidRDefault="00241295" w:rsidP="0014418F">
                      <w:pPr>
                        <w:rPr>
                          <w:rFonts w:ascii="黑体" w:eastAsia="黑体" w:hAnsi="黑体"/>
                          <w:b/>
                          <w:bCs/>
                          <w:color w:val="0070B7"/>
                          <w:szCs w:val="21"/>
                        </w:rPr>
                      </w:pPr>
                      <w:r w:rsidRPr="00876591">
                        <w:rPr>
                          <w:rFonts w:ascii="黑体" w:eastAsia="黑体" w:hAnsi="黑体"/>
                          <w:b/>
                          <w:bCs/>
                          <w:color w:val="0070B7"/>
                          <w:szCs w:val="21"/>
                        </w:rPr>
                        <w:t>Ganjingzi District, Dalian City, Liaoning Province, P.R.C., 116024</w:t>
                      </w:r>
                    </w:p>
                    <w:p w14:paraId="1F68EA77" w14:textId="5BB1E529" w:rsidR="00241295" w:rsidRPr="00876591" w:rsidRDefault="00241295" w:rsidP="0014418F">
                      <w:pPr>
                        <w:rPr>
                          <w:rFonts w:ascii="黑体" w:eastAsia="黑体" w:hAnsi="黑体"/>
                          <w:b/>
                          <w:bCs/>
                          <w:color w:val="0070B7"/>
                          <w:szCs w:val="21"/>
                        </w:rPr>
                      </w:pPr>
                      <w:r w:rsidRPr="00876591">
                        <w:rPr>
                          <w:rFonts w:ascii="黑体" w:eastAsia="黑体" w:hAnsi="黑体"/>
                          <w:b/>
                          <w:bCs/>
                          <w:color w:val="0070B7"/>
                          <w:szCs w:val="21"/>
                        </w:rPr>
                        <w:t>Tel: +86-411-84708300</w:t>
                      </w:r>
                    </w:p>
                  </w:txbxContent>
                </v:textbox>
                <w10:wrap anchory="page"/>
              </v:shape>
            </w:pict>
          </mc:Fallback>
        </mc:AlternateContent>
      </w:r>
      <w:r w:rsidR="00323EBD" w:rsidRPr="0014418F">
        <w:rPr>
          <w:noProof/>
          <w:color w:val="1173BA"/>
        </w:rPr>
        <mc:AlternateContent>
          <mc:Choice Requires="wps">
            <w:drawing>
              <wp:anchor distT="0" distB="0" distL="114300" distR="114300" simplePos="0" relativeHeight="251659264" behindDoc="1" locked="0" layoutInCell="1" allowOverlap="1" wp14:anchorId="6FF0D3D5" wp14:editId="12EC13F4">
                <wp:simplePos x="0" y="0"/>
                <wp:positionH relativeFrom="margin">
                  <wp:align>center</wp:align>
                </wp:positionH>
                <wp:positionV relativeFrom="page">
                  <wp:posOffset>1588135</wp:posOffset>
                </wp:positionV>
                <wp:extent cx="6710909" cy="0"/>
                <wp:effectExtent l="0" t="12700" r="33020" b="25400"/>
                <wp:wrapNone/>
                <wp:docPr id="1" name="直线连接符 1"/>
                <wp:cNvGraphicFramePr/>
                <a:graphic xmlns:a="http://schemas.openxmlformats.org/drawingml/2006/main">
                  <a:graphicData uri="http://schemas.microsoft.com/office/word/2010/wordprocessingShape">
                    <wps:wsp>
                      <wps:cNvCnPr/>
                      <wps:spPr>
                        <a:xfrm>
                          <a:off x="0" y="0"/>
                          <a:ext cx="6710909" cy="0"/>
                        </a:xfrm>
                        <a:prstGeom prst="line">
                          <a:avLst/>
                        </a:prstGeom>
                        <a:ln w="31750">
                          <a:solidFill>
                            <a:srgbClr val="0070B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B3A3C" id="直线连接符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125.05pt" to="528.4pt,1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" strokecolor="#0070b7" strokeweight="2.5pt">
                <v:stroke joinstyle="miter"/>
                <w10:wrap anchorx="margin" anchory="page"/>
              </v:line>
            </w:pict>
          </mc:Fallback>
        </mc:AlternateContent>
      </w:r>
      <w:r w:rsidR="00876591">
        <w:rPr>
          <w:noProof/>
        </w:rPr>
        <w:drawing>
          <wp:anchor distT="0" distB="0" distL="114300" distR="114300" simplePos="0" relativeHeight="251664384" behindDoc="1" locked="0" layoutInCell="1" allowOverlap="1" wp14:anchorId="3FC8C357" wp14:editId="5A1A14E7">
            <wp:simplePos x="0" y="0"/>
            <wp:positionH relativeFrom="margin">
              <wp:align>center</wp:align>
            </wp:positionH>
            <wp:positionV relativeFrom="margin">
              <wp:align>center</wp:align>
            </wp:positionV>
            <wp:extent cx="2690388" cy="2670048"/>
            <wp:effectExtent l="0" t="0" r="2540" b="0"/>
            <wp:wrapNone/>
            <wp:docPr id="794736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65109" name="图片 1723865109"/>
                    <pic:cNvPicPr/>
                  </pic:nvPicPr>
                  <pic:blipFill rotWithShape="1">
                    <a:blip r:embed="rId6">
                      <a:alphaModFix amt="10000"/>
                    </a:blip>
                    <a:srcRect r="72685"/>
                    <a:stretch/>
                  </pic:blipFill>
                  <pic:spPr bwMode="auto">
                    <a:xfrm>
                      <a:off x="0" y="0"/>
                      <a:ext cx="2690388" cy="26700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C7C8F" w:rsidRPr="00981A01" w:rsidSect="0087659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9F"/>
    <w:rsid w:val="0014418F"/>
    <w:rsid w:val="001C032C"/>
    <w:rsid w:val="00241295"/>
    <w:rsid w:val="00256569"/>
    <w:rsid w:val="002C7C8F"/>
    <w:rsid w:val="00323EBD"/>
    <w:rsid w:val="00876591"/>
    <w:rsid w:val="00981A01"/>
    <w:rsid w:val="00995D99"/>
    <w:rsid w:val="00A10365"/>
    <w:rsid w:val="00AE668E"/>
    <w:rsid w:val="00C776C8"/>
    <w:rsid w:val="00D850DF"/>
    <w:rsid w:val="00DB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30C9E"/>
  <w14:defaultImageDpi w14:val="32767"/>
  <w15:chartTrackingRefBased/>
  <w15:docId w15:val="{732CE74D-0EEB-4045-8143-8968C84A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A01"/>
    <w:pPr>
      <w:widowControl w:val="0"/>
      <w:jc w:val="both"/>
    </w:pPr>
    <w:rPr>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hang/Desktop/iUniversity%20&#20449;&#32440;&#30005;&#23376;&#29256;/&#27169;&#26495;1.dotx"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4-10-29T08:05:15.765"/>
    </inkml:context>
    <inkml:brush xml:id="br0">
      <inkml:brushProperty name="width" value="0.05" units="cm"/>
      <inkml:brushProperty name="height" value="0.05" units="cm"/>
      <inkml:brushProperty name="fitToCurve" value="1"/>
    </inkml:brush>
  </inkml:definitions>
  <inkml:trace contextRef="#ctx0" brushRef="#br0">0 513 2098 0,'0'0'46'0,"0"0"10"0,0 0 1 0,10 3 3 0,-3-3-48 0,6 3-12 15,1 0 0-15,2 0 0 0,8-3 61 0,-4 2 11 16,3 1 1-16,1 0 1 0,9 0 4 0,1-3 1 0,-4 3 0 15,4 0 0-15,-1-3-25 0,4 3-5 0,-4 0-1 0,1 0 0 16,3-3-6-16,-4 3-2 0,1-3 0 0,-1 0 0 16,-2 0-20-16,-1 3-5 0,0-3-1 0,-3-3 0 15,0 0-6-15,-7 3 0 0,0 0-8 0,0-3 12 16,-7 0-12-16,-3 0 9 0,4 0-9 0,-4 0 8 16,-10 3-8-16,0 0 0 0,3 0 9 0,-3 0-9 15,0 0 0-15,0 0-15 0,-10-6 3 0,0 3 0 31,-7 1-52-31,-3 2-11 0,-3 0-1 0,-1 0-1 0,-3 2 21 16,1 4 4-16,-1 0 0 0,0 0 1 0,0 3 31 0,4 0 7 0,3 0 1 0,3 3 0 16,0-3 12-16,0 0 16 0,4 0-3 0,3 0-1 15,0 0 6-15,0 0 1 0,3 0 0 0,0 3 0 16,4-3-3-16,-4-1 0 0,4 1 0 0,0 0 0 16,-1-3 0-16,4 3-1 0,0 0 0 0,0 0 0 0,4-3 1 15,-1 3 1-15,0 3 0 0,4 0 0 0,0 0-9 0,3 6-8 16,0-1 12-16,0 7-12 0,3 3 12 0,-3 0-4 15,4 6 0-15,-4-1-8 0,0 4 13 0,0 3-4 16,-3 3-1-16,-1-1 0 0,-2 4-8 0,2-3 12 16,-6 2-12-16,0-2 12 0,0 0 0 0,-3 0 0 15,-4-4 0-15,4 1 0 0,-7 0-4 0,3-1-8 16,-6-2 12-16,3 0-4 0,0-3 5 0,-4-3 1 16,1-4 0-16,-1-2 0 0,1-3-1 0,-4-3 0 15,4 0 0-15,-4-6 0 0,4 0-2 0,-4-3-1 16,4-4 0-16,-4-2 0 0,3 0-10 0,-2-3 12 15,2 0-12-15,1 0 12 0,-4-3 0 0,4-2 0 0,-1-4 0 16,1 0 0-16,3-3-4 0,3-6-8 0,-3-3 12 0,0-3-4 16,3 0-8-16,1 0 0 0,-1-5 0 0,0-1 0 15,7 0-16-15,0 0 4 0,0 1 0 0,0 2 1 16,0 3 1-16,7 0 0 0,-7 3 0 0,3 0 0 16,1 6-2-16,2 1 0 0,1 2 0 0,3 0 0 15,0 0 12-15,7 3 14 0,-10 3-3 0,6 3-1 16,4-3-10-16,3 3 0 0,-7 0 0 0,4 3 0 15,0 3 0-15,3 0-14 0,-3 0 3 0,3 3 1 16,3 0 10-16,-3 0 0 0,4 3 0 0,-4 0 0 16,0 3 0-16,0-3 0 0,-3 5 0 0,3-2 0 15,-7 3 0-15,4 0 0 0,0 3 0 0,-4 0 0 16,1 0 8-16,-4-3 3 0,0 3 1 0,-4-1 0 16,-2 1-12-16,-1 0 10 0,1 0-10 0,-1 0 10 15,0 0 0-15,1 3 0 0,-1-6 0 0,0-1 0 0,-3 1-2 16,4-3 0-16,-1-3 0 0,0 0 0 0,-3 0-8 0,0-3 0 15,0-6 9-15,0 0-9 0,0 0 0 0,0 0 9 16,0 0-9-16,0 0 0 0,7-3 10 0,3-3-10 16,0 0 8-16,0-6-8 0,0 0 0 0,0 0 0 15,4-3 0-15,-1-2 0 0,1 2 0 0,-1 0 0 16,0-3-8-16,4 0 8 0,0 3 0 0,0 0 0 16,-7 0 0-16,3 0 0 0,4 7 0 0,-4-1 0 15,-3 0 0-15,0 0 0 0,0 6 0 0,0 0 0 16,-3 0 0-16,-7 3 0 0,0 0 0 0,10 0 0 15,-3 3 0-15,0 0 0 0,-4 3 0 0,4 3 0 16,-1 0 0-16,1 0 0 0,0 5 10 0,-1 1-10 16,-6 0 12-16,7 3-12 0,0 0 13 0,-4 0-4 0,-3 3-1 0,0 0 0 15,4-1 3-15,-4-2 0 0,0 3 0 0,-4-3 0 16,4 0-3-16,0-3-8 0,0-3 12 0,0-3-4 16,-6 0-8-16,6-9 0 0,0 0 9 0,0 0-9 15,0 0 0-15,0 0 0 0,0 0 0 0,0 0 8 16,0 0 7-16,0 0 1 0,6-3 1 0,1-3 0 15,3 0-17-15,-3 0 0 0,-4-3 0 0,4 0 0 16,3 0 0-16,0 0 0 0,0-3 0 0,0 6 0 16,-7-6 0-16,4 3 0 0,6-3 0 0,-6 0 0 15,-4 3 0-15,8-2 0 0,-1-1 0 0,3 0 0 16,-3-3-12-16,0 6 1 0,0-3 0 0,4 0 0 16,2 3 11-16,-2-3 0 0,-8 0 0 0,4 6 0 15,4-3 0-15,-4 3 0 0,-10 6 0 0,7-6 0 0,-1 1 0 16,-6 5 0-16,7-3 0 0,-7 3 0 0,0 0 0 0,0 0 0 15,7-6 0-15,-7 6 8 0,0 0-8 0,0 0 0 16,0 0 0-16,0 0 8 0,0 0-8 0,0 0 0 16,0 0 0-16,10 0 8 0,0 3-8 0,-10-3 0 15,0 0 0-15,0 0 0 0,0 0 0 0,7 3 0 16,-7-3 0-16,0 0 0 0,0 0 0 0,0 0 0 16,6 5 0-16,-6-5 0 0,0 0 0 0,0 0 0 15,4 6 0-15,-4-6 8 0,0 0-8 0,0 0 0 16,0 0 0-16,6 6 0 0,4 0 0 0,-10-6 0 15,0 0 0-15,0 0 8 0,7 6-8 0,-7-6 0 16,0 0 0-16,0 0 8 0,0 0-8 0,3 6 0 16,-3-6 0-16,0 9 0 0,0-9 0 0,0 0 0 0,0 6 0 0,0 3 0 15,-3 0 0-15,0 0 8 0,6 0-8 0,-3 0 0 16,3 0 0-16,-3 0 0 0,-3 0 0 0,6 0 8 16,4 0-8-16,-7-1 0 0,-3 4 0 0,-1-3 0 15,8 0 0-15,-1 3 0 0,-3-3 0 0,-3 3 8 16,-1-3-8-16,4-3 0 0,4 3 0 0,-4 3 0 15,-7-3 0-15,4 0 0 0,3-9 0 0,3 6 8 16,-6 3-8-16,-1-3 0 0,4 2 0 0,4-2 0 16,2 3 0-16,-6-9 0 0,0 0 0 0,0 0 0 15,4 6 0-15,-4-6 0 0,0 6 0 0,0-6 0 16,0 0 0-16,0 0 8 0,0 0-8 0,-4 9 0 16,1-3 0-16,3-6 0 0,0 0 0 0,0 0 8 15,0 0-8-15,0 0 0 0,0 0 0 0,0 0 0 16,0 0 0-16,0 0 0 0,0 0 0 0,0 0 0 15,3 6 0-15,-3-6 0 0,0 0 0 0,0 0 8 0,0 0-8 0,0 0 0 16,0 0 0-16,0 0 0 0,0 0 0 0,0 0 0 16,0 0 0-16,0 0 0 0,-3 6 0 0,3-6 0 15,0 0 0-15,0 0 0 0,0 0 0 0,0 0 0 16,0 0 0-16,0 0 0 0,7 3 0 0,-7-3 0 16,0 0 0-16,0 0 0 0,10 3 0 0,-10-3 0 15,0 0 0-15,0 0 0 0,10-3 0 0,0 3 0 16,-7-6 0-16,-3 6 0 0,0 0 0 0,7-6 0 15,3 0 0-15,-3-3 0 0,-4-3 0 0,4 0 0 16,3-2 0-16,0-4 0 0,0 0 0 0,-3-3 0 16,3-3 0-16,6-6 0 0,-2-2 0 0,-1-4 0 15,-9 0 0-15,6-3 0 0,10-2 0 0,-7-4 0 0,1-3 0 0,-4-5 0 16,6-1 0-16,-2-6 0 0,-1 1 0 0,1-4 0 16,-4-2 0-16,6-1-8 0,5 4 8 0,-5-4 0 15,-6 4 0-15,4-4 0 0,3 0 0 0,-1 7 0 16,-2-1 0-16,-1 7-10 0,-6-1 10 0,0 6 0 15,6 1 0-15,-6 5 0 0,-7 3 0 0,0 4 0 16,3 5 0-16,-3 6-12 0,-3 6 12 0,-4 3-10 16,4 3-4-16,-1 3-1 0,1 6 0 0,-4 0 0 15,-6 6-4-15,3 6-1 0,6 6 0 0,-6 3 0 16,-6 9 3-16,2 9 0 0,4 2 0 0,3 4 0 16,1 3 5-16,-1 8 0 0,0 4 1 0,1 6 0 15,6-1 11-15,-4 7-10 0,-6-1 10 0,0 1-10 16,7-4 10-16,3 1 0 0,-4-1 0 0,-2-2 0 15,2-4 0-15,4-5 0 0,10-3 0 0,-6-4 0 16,-8-2 0-16,11-6 0 0,7-1 8 0,-1-5-8 0,0 0 9 0,1-6-9 16,2 3 12-16,1-7-12 0,3-5 14 0,-3-3-4 15,3 0-1-15,-3-3 0 0,-4-3 3 0,1-6 0 16,-4 0 0-16,0-6 0 0,0-3-4 0,0-3 0 16,0-3 0-16,-3-3 0 0,-7-3-16 0,3-6-4 15,0 1-1-15,-3-7 0 16,-6-6-45-16,-4-3-9 0,3 1-1 0,-3-7-1 15,-3 3 7-15,-1 1 2 0,-9-1 0 0,6 6 0 0,0 3 44 0,-3 4 16 16,-13 2-9-16,6 0 9 0,3 9 9 0,1 0 7 16,-4 6 2-16,-3 3 0 0,0 3 8 0,6 0 2 15,4 6 0-15,-3 0 0 0,3 3 3 0,3 0 1 0,3 0 0 16,8 3 0-16,-4 0 2 0,3 0 1 0,0-3 0 0,7-3 0 16,10 6-12-16,-3 3-3 0,0 0 0 0,3 3 0 15,6-3-11-15,1 0-9 0,0 0 12 0,3-3-12 16,4 0 15-16,2 0-4 0,5-3-1 0,-1-3 0 15,0-3-1-15,7 0 0 0,3 0 0 0,0-6 0 16,-6 3-9-16,6-3 8 0,0-3-8 0,4 3 8 16,-7-3-8-16,-4 3 0 0,4-3 0 0,0 0 8 15,3 3-8-15,-3 0 0 0,-10-2 9 0,0-1-9 16,3 3 0-16,-4 0 9 0,-5 0-9 0,-8 0 0 16,0 3 11-16,1 0-11 0,-4 3 10 0,0 3-10 15,-10 0 8-15,0 0-8 0,7 0 0 0,-7 0 9 16,0 0-9-16,3 9 0 0,-3 0 9 0,0 6-9 15,-7 3 0-15,4 2 0 0,-7 1 0 0,0 6 0 16,3-3 0-16,-3 6 0 0,-7 3 0 0,4-1 0 0,3-2 0 0,0 3 9 16,0 0-9-16,0-4 0 0,0 1 0 0,3-6 0 15,4 0 0-15,-1 0 0 0,-6-6 0 0,7-4 0 16,3 1 0-16,0-3 0 0,0-3 0 0,0-3 0 16,0-6 0-16,0 0 0 0,7 3 0 0,3 0-9 15,-10-3 9-15,10-6-12 0,3-3 3 0,0-6 0 16,1 0 0-16,3-5 0 0,-1-4 9 0,4-3-8 15,-3 0 8-15,3-3-8 0,-3 1 8 0,0-1 0 16,3 0 0-16,-3 9 0 0,-1-3 0 0,-2 6 9 16,-1 4-9-16,-3-1 0 0,4 3 9 0,-4 3-9 15,-7 0 0-15,4 3 9 0,0 3-9 0,-7 3 0 16,0 0 0-16,0 0 0 0,0 0 0 0,0 0 0 0,3 6 0 16,0 6 0-16,-3 3-12 0,0 6 12 0,4 5-12 0,-4 4 12 15,-4 0 0-15,4 0 0 0,0 2 0 0,0 1 0 16,0-3 0-16,0 3 0 0,0-6 0 0,0-1 12 15,0-5-12-15,4 3 8 0,-4-9-8 0,3 0 8 16,0 0-8-16,1-6 0 0,-1 3 0 0,4-6 0 16,-1 0 0-16,-2-3 0 0,6-3 0 0,-3 0 0 15,-1-3 0-15,4-3 0 0,4-6 8 0,-1 3-8 16,0-6 0-16,1 3 0 0,-4-6 9 0,3 3-9 16,-3 0 8-16,4 3-8 0,-4-6 8 0,-3 4-8 15,3 2 0-15,0-3 9 0,-4 6-9 0,1-3 0 16,0 6 8-16,-4-3-8 0,0 3 0 0,-3 6 0 15,0 0 8-15,0 0-8 0,0 0 0 0,0 0 0 16,0 0 0-16,0 0 0 0,0 0 0 0,0 0 0 16,4 9-10-16,-4 3 10 0,3 3-10 0,-3 0 10 0,0 0-8 0,4 0 8 15,-4-1 0-15,3 4-9 0,0-6 9 0,4 0 0 16,0 0 0-16,-4-6 0 0,7 0 0 0,-3 0 0 16,3 0 0-16,-3-3 8 0,6-3-8 0,-3-3 0 15,3-3 0-15,4 0 0 0,-3-3 0 0,2-6 0 16,-2 0 0-16,-1-3 8 0,4 0-8 0,-4 1 0 15,1-1 0-15,-1-3 0 0,-3 0 0 0,0 3 0 16,0-3 0-16,-3 3 0 0,-4 1 0 0,1-1 0 16,-1 3 8-16,-3-3-8 0,-3 3 8 0,-1 0-8 15,1 3 8-15,0 0-8 0,-1 3 0 0,-2 0 0 16,-1 3 0-16,0 0 0 0,0 3 0 0,1 3 9 0,-1-2-9 16,4-1 0-16,-4 3 0 0,7 0 0 0,-7 3 0 0,1-3-9 15,-1 0 9-15,7 0 0 0,-7 0 8 0,7 0-8 16,-7-3 0-16,4 0 0 0,3 3-12 0,-3-6 4 31,-4 0-16-31,4-3-4 0,-4-6 0 0,4 0 0 16,3-3-32-16,0-3-6 0,0 0-2 0,0-2 0 15,3-1 26-15,0-3 5 0,1 0 1 0,2-3 0 0,-2 3 23 0,2 1 5 0,1 2 8 0,3 0-13 16,-6-3 13-16,6 3 0 0,-4 3 0 0,1 4 0 16,0-4 0-16,3 6 0 0,-4 3 9 0,5 3-9 15,2-3 24-15,-3 3 0 0,0 0-1 0,3 0 0 16,1 0-7-16,3 3 0 0,-4 3-1 0,4 0 0 15,0 3-7-15,-1 0-8 0,4 3 11 0,4 0-11 16,-1 3 0-16,7-3 0 0,1 3 0 0,-1-3 0 16,3 3 14-16,1-3-1 0,-4 3 0 0,0-3 0 0,0-3-13 15,0 0-15-15,1 3 3 0,-1 0 1 0,-3 0 11 0,-4-3 0 16,-3 0 0-16,-3 3 8 0,0 0 0 0,-7 0 0 16,3-3 0-16,-6 0 0 0,-7 0 2 0,7 3 1 15,-7-3 0-15,0 0 0 0,0 0-3 0,6 3 0 16,-6 6 0-16,0 0 0 0,-3 0-8 0,0 3 0 15,-4 3 0-15,0-1 0 0,-3 1-10 0,-3 6 10 16,-4-3 0-16,4 6-9 0,-4 0 9 0,3-3 0 16,-2 5 0-16,-1 4 0 0,-3-3 0 0,3 6-10 15,0 0 10-15,0-1 0 0,4 4 0 0,0 3 0 16,-1-3 0-16,1-1 0 0,3-2 0 0,0 0-8 16,3-6 8-16,0-4 0 0,7-2 0 0,-3 0 0 15,3 0 11-15,3-6-11 0,1 3 17 0,2-3-3 0,4-3-1 16,-3 0 0-16,7 2 5 0,-1-2 1 0,0-6 0 0,4 3 0 15,0 0 7-15,3 0 2 0,0-3 0 0,0 0 0 16,0 0-10-16,4 0-2 0,-7 3 0 0,3-3 0 16,0-3-5-16,-7 3-2 0,7 0 0 0,-3 0 0 15,-4-3-9-15,1 0 0 0,-1 0 0 0,1 0 0 16,-4 0 0-16,0-3 8 0,-4 0-8 0,1 0 8 16,3-3-8-16,-10 3-12 0,0 0 2 0,7-3 1 15,0 0-7-15,-1-3 0 0,1-3-1 0,3-3 0 31,-3-6-19-31,3-6-3 0,0-6-1 0,3-5 0 0,-3-7 4 0,4-6 1 0,-1-5 0 16,1-4 0-16,-1 0-15 0,0 1-3 0,-3-1-1 0,4-2 0 16,-4-4 42-16,0 1 12 0,3-7 0 0,-3 3 0 15,0 4 0-15,4 2 15 0,-4 1-3 0,3-1 0 0,-3 4-2 16,0 2-1-16,0 3 0 0,1 4 0 0,-1 2-9 0,-4 6 0 16,4 3 9-16,-3 10-9 0,0 2 14 0,-4 3-2 15,0 6 0-15,1 3 0 0,-1 6 6 0,-3 6 1 16,0 0 0-16,4 9 0 15,-1 6-43-15,-3 12-8 0,0 9-1 0,-3 5-1 0,-1 10 19 0,-3 9 4 16,1 2 1-16,-4 4 0 0,0 2 10 0,-7 4 0 16,3 5-9-16,-2-2 9 0,-1-4 0 0,0-2 0 15,0-1 0-15,4-8 8 0,0-1 6 0,-4-5 1 16,7-1 0-16,-4-5 0 0,4-6 11 0,4-3 2 16,-4-13 1-16,3 1 0 0,4-9-29 0,-1-3 0 15,4-3 0-15,-3-6 0 0,3-6 0 0,0 0 12 16,0 0-1-16,7-6-1 0,-4-6-10 0,4-6-9 0,3-6 9 0,0-6-13 15,3-5 13-15,1-4 0 0,2 3 0 0,1 1 0 16,3-1 0-16,-3 3-9 0,0 3 9 0,3 3 0 16,0 4-18-16,0 2 2 0,-7 3 0 0,1 6 0 15,-4 0 27-15,0 3 5 0,-3 3 2 0,-1 3 0 32,4 3-39-32,-6 6-8 0,2 3-2 0,-2 6 0 0,-4 3 31 0,3 9 0 0,-6 2-8 0,3 7 8 15,-4 3 0-15,1 0 0 0,0 5 0 0,-1 1 0 16,1-6 26-16,3-1 5 0,-3 1 1 0,6-6 0 15,-3-3-21-15,0-6-11 0,3-4 12 0,1-5-12 16,2 0 8-16,4-6-8 0,-3 0 0 0,3-6 0 16,7-3 0-16,-4-6 0 0,8-3 0 0,-1-6 0 15,0-6 0-15,7-2-9 0,-4-4-1 0,4-6 0 0,0-3 10 16,-1-2 0-16,1-4 0 0,0 3 0 0,0-3 11 0,0 1-3 16,-4 2 0-16,-3 0 0 0,0 3 0 0,-6 1-8 15,-1 2 12-15,-6 6-4 0,0 0 1 0,-1 6 0 16,-6 4 0-16,4 2 0 0,-8 3 3 0,1 3 0 15,3 0 0-15,-7 6 0 0,1-3-12 0,-8 9 0 16,4 3 0-16,-3 3 0 0,-4 3 0 0,4 9 0 16,-4 5-10-16,-3 4 10 0,3 3 0 0,0 9 0 15,0 2 0-15,1 4 0 0,-1 6 0 0,0-4 12 16,4 1-1-16,-1-3 0 0,4-4-11 0,4-5 0 16,-1-3 0-16,3-6 0 0,4-1 0 0,0-8 8 15,0-3-8-15,4-6 8 0,3 0-8 0,-1-3 0 16,1-3 0-16,0-3 0 0,3-6-9 0,3-3-1 0,0-3 0 15,4-6 0-15,0-6 10 0,3 0 0 0,0-3 0 0,0-2 0 16,-3-4 0-16,3 0 0 0,0 3 0 0,-3-3-8 16,0 1 19-16,-4 2 4 0,1-3 1 0,-1 3 0 15,0 0 3-15,-2 4 1 0,-1 2 0 0,0 0 0 16,0 3-7-16,0 3-1 0,-4 3 0 0,-2 3 0 16,-1 0-12-16,-3 9 8 0,0 0-8 0,0 0 0 15,0 0 0-15,0 0 0 0,0 0-8 0,3 9 8 16,1 6-20-16,-1 6 4 0,-3 6 0 0,0 3 0 15,0 2 16-15,0 1 0 0,-3 0 0 0,3 0 0 16,-4-3 0-16,4-1-12 0,-3-2 12 0,3-3-10 16,0-6 10-16,0-3 0 0,0-3 10 0,0-6-10 15,0-6 8-15,0 0-8 0,0 0 0 0,10-3 9 16,0-3-20-16,-3-3-4 0,3-9-1 0,3-3 0 16,1-3 1-16,3-3 0 0,-4-2 0 0,4-1 0 0,-4 0 15 0,1 3 0 15,6-3 0-15,-7 10-9 0,4-4 9 0,-4 3 0 16,1 6 0-16,-4 3 0 0,3 3 0 0,0 0 8 15,-2 6-8-15,-1 0 0 0,0 6 0 0,-4 3 0 16,4 3 0-16,-3 3 0 0,-4 3 0 0,1 3 0 16,-4 3 0-16,0 5-8 0,-4 4 8 0,1 0 0 15,0-3 0-15,-4 3 0 0,0-1 0 0,1 1 0 16,-1-6 0-16,-3-3 0 0,3 0 0 0,0-6 0 16,1-6 8-16,2 0-8 0,1-1 9 0,3-8-9 15,0 0 12-15,0 0-12 0,0 0 0 0,0 0 0 16,-7-8 0-16,4-1-12 0,3-3 12 0,3-3-9 15,1-6 9-15,-1 0-8 0,7 0 8 0,-3-3 0 0,6 1 0 0,1 2 8 16,-1-3-8-16,0 6 0 0,-2-3 0 0,5 6 0 16,4 0 0-16,-6 6 0 0,3 0 0 0,-1 3 0 15,-2 6 0-15,-1 0 0 0,-3 0 0 0,4 6-8 16,-1 3-4-16,-3 3 0 0,-3 3 0 0,3 3 0 16,-4 0 0-16,1 3 0 0,0 6 0 0,0-4 0 15,-1 1 12-15,-2 0 0 0,-1 0 0 0,4-3 0 16,-1-3 8-16,1 0-8 0,0-4 10 0,0-2-10 15,-1 0 8-15,1-3-8 0,3-3 0 0,3 0 0 16,-3-3 0-16,4-6 0 0,-1 0 0 0,4-3 0 16,0-3 0-16,3-3 0 0,0-6 0 0,0-2 0 15,0-1 0-15,0-6 0 0,4 0 0 0,-1-6 0 16,-3-2 0-16,0-1 0 0,-3-3 0 0,3 0 0 16,-3-2 16-16,-4-1-2 0,-6-3-1 0,-3 7 0 0,2 2-2 15,-2 0-1-15,2 3 0 0,1 4 0 0,-7 2-10 0,0 0 8 16,-3 6-8-16,-1 0 8 0,-9 3-8 0,3 6 0 15,-4 3 0-15,1 4 0 0,-4-1 0 0,0 9-12 16,-3 8 2-16,0 4 1 0,-3 0 9 0,3 6-13 16,0 3 5-16,3 0 8 0,0 6-8 0,0-4 8 15,4 4 0-15,-4-3 0 0,7 0 0 0,0-3 0 16,3-4-9-16,1 1 9 0,-1-3 0 0,7-3 0 16,-3 0-8-16,6-3 8 0,-3-3-16 0,3 0 0 15,4-3 0-15,0 3 0 0,3-3 2 0,3 0 1 16,1 3 0-16,2-1 0 0,8 1 5 0,-4 3 8 15,3 0-13-15,1 3 5 0,3 3 8 0,3 3 16 0,-7 0-4 16,1 6-1-16,-4-1-21 0,0 4-4 0,0 0-1 0,0 3 0 16,-3 2-1-16,0-2-1 0,-1 6 0 0,-6 0 0 15,1-4 8-15,-1 7 9 0,0 0-13 0,-7 0 5 16,0 2-2-16,1 4 0 0,-4-3 0 0,-4 2 0 16,1-2 10-16,-4 6-8 0,-3-4 8 0,-3 7-8 15,-1-1 8-15,-2 1 0 0,-1 0 10 0,-3-4-10 16,-7 1 14-16,0 0-3 0,-3-4-1 0,3 4 0 15,-10-6-2-15,4-1 0 0,-1-2 0 0,-3-3 0 16,4-4 25-16,-7-8 5 0,3-3 1 0,0-6 0 16,3-3-21-16,1-3-4 0,-1-9-1 0,-2-3 0 15,2-3 7-15,1-6 0 0,2-3 1 0,-2-6 0 16,-1-3 2-16,8-6 0 0,-5 1 0 0,5-7 0 16,-1 3-23-16,3-6 0 0,4 1 0 0,3-4 0 15,4 0 0-15,3-3 0 0,3 1 0 0,4-4 0 0,6 0 0 16,4-2 0-16,6-1 0 0,7 0 0 0,1 1 0 0,12-1 0 15,1 0 0-15,2 1 0 16,11-1-22-16,4 3-6 0,9-5 0 0,0 5-1 16,4 0-44-16,6 4-9 0,1-1-2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模板1.dotx</Template>
  <TotalTime>5</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2021-12-07T03:45:00Z</cp:lastPrinted>
  <dcterms:created xsi:type="dcterms:W3CDTF">2022-09-29T05:01:00Z</dcterms:created>
  <dcterms:modified xsi:type="dcterms:W3CDTF">2024-10-29T08:08:00Z</dcterms:modified>
</cp:coreProperties>
</file>