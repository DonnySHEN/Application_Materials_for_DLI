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F064" w14:textId="4F83B76E" w:rsidR="00995D99" w:rsidRDefault="00853DC7">
      <w:r>
        <w:rPr>
          <w:noProof/>
        </w:rPr>
        <w:drawing>
          <wp:anchor distT="0" distB="0" distL="114300" distR="114300" simplePos="0" relativeHeight="251661312" behindDoc="1" locked="0" layoutInCell="1" allowOverlap="1" wp14:anchorId="5AC93AD8" wp14:editId="0B20CFC1">
            <wp:simplePos x="0" y="0"/>
            <wp:positionH relativeFrom="margin">
              <wp:align>center</wp:align>
            </wp:positionH>
            <wp:positionV relativeFrom="page">
              <wp:posOffset>621258</wp:posOffset>
            </wp:positionV>
            <wp:extent cx="3013862" cy="817021"/>
            <wp:effectExtent l="0" t="0" r="0" b="0"/>
            <wp:wrapNone/>
            <wp:docPr id="163967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3325" name="图片 1639673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862" cy="817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5DADC" w14:textId="4D485E0D" w:rsidR="00995D99" w:rsidRDefault="00995D99"/>
    <w:p w14:paraId="0E59FC0C" w14:textId="793601C3" w:rsidR="00995D99" w:rsidRDefault="00323E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FADED" wp14:editId="66AAF61E">
                <wp:simplePos x="0" y="0"/>
                <wp:positionH relativeFrom="margin">
                  <wp:align>center</wp:align>
                </wp:positionH>
                <wp:positionV relativeFrom="page">
                  <wp:posOffset>1588135</wp:posOffset>
                </wp:positionV>
                <wp:extent cx="6710909" cy="0"/>
                <wp:effectExtent l="0" t="12700" r="3302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70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E55F2" id="直线连接符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5.05pt" to="528.4pt,1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" strokecolor="#0070b7" strokeweight="2.5pt">
                <v:stroke joinstyle="miter"/>
                <w10:wrap anchorx="margin" anchory="page"/>
              </v:line>
            </w:pict>
          </mc:Fallback>
        </mc:AlternateContent>
      </w:r>
    </w:p>
    <w:p w14:paraId="2D270ED5" w14:textId="07A2F5FB" w:rsidR="00995D99" w:rsidRDefault="00995D99"/>
    <w:p w14:paraId="4E70DD3E" w14:textId="59E400B2" w:rsidR="00995D99" w:rsidRDefault="00995D99"/>
    <w:p w14:paraId="5AE46186" w14:textId="792E6D19" w:rsidR="00995D99" w:rsidRDefault="00995D99"/>
    <w:p w14:paraId="067E2EE5" w14:textId="5FF5B727" w:rsidR="00995D99" w:rsidRDefault="00995D99"/>
    <w:p w14:paraId="31D9B92B" w14:textId="1654D533" w:rsidR="00995D99" w:rsidRDefault="00995D99"/>
    <w:p w14:paraId="08A18662" w14:textId="22683E21" w:rsidR="002C7C8F" w:rsidRDefault="00853DC7">
      <w:r>
        <w:rPr>
          <w:noProof/>
        </w:rPr>
        <w:drawing>
          <wp:anchor distT="0" distB="0" distL="114300" distR="114300" simplePos="0" relativeHeight="251663360" behindDoc="1" locked="0" layoutInCell="1" allowOverlap="1" wp14:anchorId="1424410C" wp14:editId="19C647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0388" cy="2670048"/>
            <wp:effectExtent l="0" t="0" r="2540" b="0"/>
            <wp:wrapNone/>
            <wp:docPr id="79473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5109" name="图片 1723865109"/>
                    <pic:cNvPicPr/>
                  </pic:nvPicPr>
                  <pic:blipFill rotWithShape="1">
                    <a:blip r:embed="rId4">
                      <a:alphaModFix amt="10000"/>
                    </a:blip>
                    <a:srcRect r="72685"/>
                    <a:stretch/>
                  </pic:blipFill>
                  <pic:spPr bwMode="auto">
                    <a:xfrm>
                      <a:off x="0" y="0"/>
                      <a:ext cx="2690388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C8F" w:rsidSect="00853DC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F2"/>
    <w:rsid w:val="001C032C"/>
    <w:rsid w:val="00256569"/>
    <w:rsid w:val="002C7C8F"/>
    <w:rsid w:val="00323EBD"/>
    <w:rsid w:val="006B4DE4"/>
    <w:rsid w:val="00853DC7"/>
    <w:rsid w:val="00995D99"/>
    <w:rsid w:val="00AE668E"/>
    <w:rsid w:val="00C26F2B"/>
    <w:rsid w:val="00C776C8"/>
    <w:rsid w:val="00D850DF"/>
    <w:rsid w:val="00E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108BE"/>
  <w14:defaultImageDpi w14:val="32767"/>
  <w15:chartTrackingRefBased/>
  <w15:docId w15:val="{6B1BA08A-9B34-EE4D-8187-A3E8E99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ng/Desktop/iUniversity%20&#20449;&#32440;&#30005;&#23376;&#29256;/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 che</cp:lastModifiedBy>
  <cp:revision>3</cp:revision>
  <cp:lastPrinted>2021-12-07T03:43:00Z</cp:lastPrinted>
  <dcterms:created xsi:type="dcterms:W3CDTF">2021-12-07T06:50:00Z</dcterms:created>
  <dcterms:modified xsi:type="dcterms:W3CDTF">2024-05-29T05:56:00Z</dcterms:modified>
</cp:coreProperties>
</file>