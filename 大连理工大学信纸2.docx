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CC9A" w14:textId="617E1516" w:rsidR="00995D99" w:rsidRDefault="000933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43E81" wp14:editId="213238D4">
                <wp:simplePos x="0" y="0"/>
                <wp:positionH relativeFrom="column">
                  <wp:posOffset>4194225</wp:posOffset>
                </wp:positionH>
                <wp:positionV relativeFrom="page">
                  <wp:posOffset>605790</wp:posOffset>
                </wp:positionV>
                <wp:extent cx="2604770" cy="9251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DD03E" w14:textId="77777777" w:rsidR="0014418F" w:rsidRPr="0009334E" w:rsidRDefault="0014418F" w:rsidP="0014418F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334E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地址：辽宁省大连市甘井子区凌工路2号</w:t>
                            </w:r>
                          </w:p>
                          <w:p w14:paraId="69FAB496" w14:textId="77C77F46" w:rsidR="0014418F" w:rsidRPr="0009334E" w:rsidRDefault="0014418F" w:rsidP="0014418F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334E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邮编</w:t>
                            </w:r>
                            <w:r w:rsidRPr="0009334E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：116024</w:t>
                            </w:r>
                          </w:p>
                          <w:p w14:paraId="51EEC511" w14:textId="77777777" w:rsidR="0014418F" w:rsidRPr="0009334E" w:rsidRDefault="0014418F" w:rsidP="0014418F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334E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电话：0411-84708320</w:t>
                            </w:r>
                          </w:p>
                          <w:p w14:paraId="777F1CAB" w14:textId="500B1091" w:rsidR="00995D99" w:rsidRPr="0009334E" w:rsidRDefault="0014418F" w:rsidP="0014418F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9334E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网址：www.dlut.edu.cn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43E81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30.25pt;margin-top:47.7pt;width:205.1pt;height:7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" filled="f" stroked="f" strokeweight=".5pt">
                <v:textbox>
                  <w:txbxContent>
                    <w:p w14:paraId="610DD03E" w14:textId="77777777" w:rsidR="0014418F" w:rsidRPr="0009334E" w:rsidRDefault="0014418F" w:rsidP="0014418F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9334E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8"/>
                          <w:szCs w:val="18"/>
                        </w:rPr>
                        <w:t>地址：辽宁省大连市甘井子区凌工路2号</w:t>
                      </w:r>
                    </w:p>
                    <w:p w14:paraId="69FAB496" w14:textId="77C77F46" w:rsidR="0014418F" w:rsidRPr="0009334E" w:rsidRDefault="0014418F" w:rsidP="0014418F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9334E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邮编</w:t>
                      </w:r>
                      <w:r w:rsidRPr="0009334E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8"/>
                          <w:szCs w:val="18"/>
                        </w:rPr>
                        <w:t>：116024</w:t>
                      </w:r>
                    </w:p>
                    <w:p w14:paraId="51EEC511" w14:textId="77777777" w:rsidR="0014418F" w:rsidRPr="0009334E" w:rsidRDefault="0014418F" w:rsidP="0014418F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9334E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8"/>
                          <w:szCs w:val="18"/>
                        </w:rPr>
                        <w:t>电话：0411-84708320</w:t>
                      </w:r>
                    </w:p>
                    <w:p w14:paraId="777F1CAB" w14:textId="500B1091" w:rsidR="00995D99" w:rsidRPr="0009334E" w:rsidRDefault="0014418F" w:rsidP="0014418F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09334E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8"/>
                          <w:szCs w:val="18"/>
                        </w:rPr>
                        <w:t>网址：www.dlut.edu.cn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A307C07" wp14:editId="107275F8">
            <wp:simplePos x="0" y="0"/>
            <wp:positionH relativeFrom="column">
              <wp:posOffset>-276149</wp:posOffset>
            </wp:positionH>
            <wp:positionV relativeFrom="page">
              <wp:posOffset>652870</wp:posOffset>
            </wp:positionV>
            <wp:extent cx="2838298" cy="769428"/>
            <wp:effectExtent l="0" t="0" r="0" b="5715"/>
            <wp:wrapNone/>
            <wp:docPr id="992982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82683" name="图片 9929826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8264" cy="780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EF28F" w14:textId="3646BB64" w:rsidR="00995D99" w:rsidRDefault="00995D99"/>
    <w:p w14:paraId="43CC1DC8" w14:textId="42ADE509" w:rsidR="00995D99" w:rsidRDefault="00323EBD">
      <w:r w:rsidRPr="0014418F">
        <w:rPr>
          <w:noProof/>
          <w:color w:val="1173B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F0D3D5" wp14:editId="352DC378">
                <wp:simplePos x="0" y="0"/>
                <wp:positionH relativeFrom="margin">
                  <wp:align>center</wp:align>
                </wp:positionH>
                <wp:positionV relativeFrom="page">
                  <wp:posOffset>1588135</wp:posOffset>
                </wp:positionV>
                <wp:extent cx="6710909" cy="0"/>
                <wp:effectExtent l="0" t="12700" r="33020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909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E6246" id="直线连接符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25.05pt" to="528.4pt,1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" strokecolor="red" strokeweight="2.5pt">
                <v:stroke joinstyle="miter"/>
                <w10:wrap anchorx="margin" anchory="page"/>
              </v:line>
            </w:pict>
          </mc:Fallback>
        </mc:AlternateContent>
      </w:r>
    </w:p>
    <w:p w14:paraId="089F6697" w14:textId="77777777" w:rsidR="00995D99" w:rsidRDefault="00995D99"/>
    <w:p w14:paraId="662F55AB" w14:textId="602DBACA" w:rsidR="00995D99" w:rsidRDefault="00995D99"/>
    <w:p w14:paraId="40F65E68" w14:textId="2F013DA9" w:rsidR="00995D99" w:rsidRDefault="00995D99"/>
    <w:p w14:paraId="46909B17" w14:textId="783AEAEE" w:rsidR="00995D99" w:rsidRDefault="00995D99"/>
    <w:p w14:paraId="349A9CFE" w14:textId="68D5DA9A" w:rsidR="00995D99" w:rsidRDefault="00995D99"/>
    <w:p w14:paraId="2A859BBC" w14:textId="24EFC87A" w:rsidR="002C7C8F" w:rsidRDefault="0009334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0A5AB7" wp14:editId="7019FA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713940" cy="2693420"/>
            <wp:effectExtent l="0" t="0" r="4445" b="0"/>
            <wp:wrapNone/>
            <wp:docPr id="93906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82683" name="图片 992982683"/>
                    <pic:cNvPicPr/>
                  </pic:nvPicPr>
                  <pic:blipFill rotWithShape="1">
                    <a:blip r:embed="rId4">
                      <a:alphaModFix amt="10000"/>
                    </a:blip>
                    <a:srcRect r="72685"/>
                    <a:stretch/>
                  </pic:blipFill>
                  <pic:spPr bwMode="auto">
                    <a:xfrm>
                      <a:off x="0" y="0"/>
                      <a:ext cx="2713940" cy="2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7C8F" w:rsidSect="0009334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9F"/>
    <w:rsid w:val="0009334E"/>
    <w:rsid w:val="0014418F"/>
    <w:rsid w:val="001C032C"/>
    <w:rsid w:val="00256569"/>
    <w:rsid w:val="002C7C8F"/>
    <w:rsid w:val="00323EBD"/>
    <w:rsid w:val="00995D99"/>
    <w:rsid w:val="00AE668E"/>
    <w:rsid w:val="00C776C8"/>
    <w:rsid w:val="00D850DF"/>
    <w:rsid w:val="00DB2B9F"/>
    <w:rsid w:val="00D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30C9E"/>
  <w14:defaultImageDpi w14:val="32767"/>
  <w15:chartTrackingRefBased/>
  <w15:docId w15:val="{732CE74D-0EEB-4045-8143-8968C84A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ng/Desktop/iUniversity%20&#20449;&#32440;&#30005;&#23376;&#29256;/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模板1.dotx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hag che</cp:lastModifiedBy>
  <cp:revision>3</cp:revision>
  <cp:lastPrinted>2021-12-07T03:45:00Z</cp:lastPrinted>
  <dcterms:created xsi:type="dcterms:W3CDTF">2022-04-22T15:03:00Z</dcterms:created>
  <dcterms:modified xsi:type="dcterms:W3CDTF">2024-05-29T06:01:00Z</dcterms:modified>
</cp:coreProperties>
</file>